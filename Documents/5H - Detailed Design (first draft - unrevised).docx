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908"/>
        <w:gridCol w:w="3960"/>
        <w:gridCol w:w="1463"/>
        <w:gridCol w:w="2338"/>
      </w:tblGrid>
      <w:tr w:rsidR="00562262" w:rsidTr="00E6443B">
        <w:tc>
          <w:tcPr>
            <w:tcW w:w="1908" w:type="dxa"/>
            <w:vAlign w:val="center"/>
          </w:tcPr>
          <w:p w:rsidR="00562262" w:rsidRPr="00E6443B" w:rsidRDefault="00562262" w:rsidP="00257506">
            <w:pPr>
              <w:rPr>
                <w:b/>
                <w:sz w:val="36"/>
                <w:szCs w:val="36"/>
              </w:rPr>
            </w:pPr>
            <w:r w:rsidRPr="00E6443B">
              <w:rPr>
                <w:b/>
                <w:sz w:val="36"/>
                <w:szCs w:val="36"/>
              </w:rPr>
              <w:t>CS102</w:t>
            </w:r>
          </w:p>
        </w:tc>
        <w:tc>
          <w:tcPr>
            <w:tcW w:w="3960" w:type="dxa"/>
            <w:vAlign w:val="center"/>
          </w:tcPr>
          <w:p w:rsidR="00562262" w:rsidRPr="00E6443B" w:rsidRDefault="004847DA" w:rsidP="006015AC">
            <w:pPr>
              <w:rPr>
                <w:b/>
              </w:rPr>
            </w:pPr>
            <w:r w:rsidRPr="00E6443B">
              <w:rPr>
                <w:b/>
              </w:rPr>
              <w:t>Spring 20</w:t>
            </w:r>
            <w:r w:rsidR="00807E4D">
              <w:rPr>
                <w:b/>
              </w:rPr>
              <w:t>1</w:t>
            </w:r>
            <w:r w:rsidR="006015AC">
              <w:rPr>
                <w:b/>
              </w:rPr>
              <w:t>5</w:t>
            </w:r>
            <w:r w:rsidR="00716B4A" w:rsidRPr="00E6443B">
              <w:rPr>
                <w:b/>
              </w:rPr>
              <w:t>/201</w:t>
            </w:r>
            <w:r w:rsidR="006015AC">
              <w:rPr>
                <w:b/>
              </w:rPr>
              <w:t>6</w:t>
            </w:r>
          </w:p>
        </w:tc>
        <w:tc>
          <w:tcPr>
            <w:tcW w:w="1463" w:type="dxa"/>
            <w:vMerge w:val="restart"/>
            <w:vAlign w:val="center"/>
          </w:tcPr>
          <w:p w:rsidR="00562262" w:rsidRDefault="00562262" w:rsidP="00E6443B">
            <w:pPr>
              <w:spacing w:after="240"/>
              <w:jc w:val="right"/>
            </w:pPr>
            <w:r>
              <w:t>Project</w:t>
            </w:r>
            <w:r>
              <w:br/>
              <w:t>Group</w:t>
            </w:r>
          </w:p>
        </w:tc>
        <w:tc>
          <w:tcPr>
            <w:tcW w:w="2338" w:type="dxa"/>
            <w:vMerge w:val="restart"/>
          </w:tcPr>
          <w:p w:rsidR="00562262" w:rsidRPr="0071571E" w:rsidRDefault="008C4920" w:rsidP="00E6443B">
            <w:pPr>
              <w:pStyle w:val="GroupNumber"/>
              <w:spacing w:after="240"/>
            </w:pPr>
            <w:r>
              <w:t>5H</w:t>
            </w:r>
          </w:p>
        </w:tc>
      </w:tr>
      <w:tr w:rsidR="00562262" w:rsidTr="00766C0E">
        <w:trPr>
          <w:trHeight w:val="440"/>
        </w:trPr>
        <w:tc>
          <w:tcPr>
            <w:tcW w:w="1908" w:type="dxa"/>
            <w:vAlign w:val="center"/>
          </w:tcPr>
          <w:p w:rsidR="00562262" w:rsidRDefault="00562262" w:rsidP="00257506">
            <w:r>
              <w:t>Instructor:</w:t>
            </w:r>
          </w:p>
        </w:tc>
        <w:tc>
          <w:tcPr>
            <w:tcW w:w="3960" w:type="dxa"/>
            <w:vAlign w:val="center"/>
          </w:tcPr>
          <w:p w:rsidR="00562262" w:rsidRPr="00E6443B" w:rsidRDefault="008C4920" w:rsidP="00257506">
            <w:pPr>
              <w:rPr>
                <w:b/>
              </w:rPr>
            </w:pPr>
            <w:proofErr w:type="spellStart"/>
            <w:r>
              <w:rPr>
                <w:b/>
              </w:rPr>
              <w:t>Özcan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Öztürk</w:t>
            </w:r>
            <w:proofErr w:type="spellEnd"/>
          </w:p>
        </w:tc>
        <w:tc>
          <w:tcPr>
            <w:tcW w:w="1463" w:type="dxa"/>
            <w:vMerge/>
            <w:vAlign w:val="center"/>
          </w:tcPr>
          <w:p w:rsidR="00562262" w:rsidRDefault="00562262" w:rsidP="00E6443B">
            <w:pPr>
              <w:spacing w:after="240"/>
              <w:jc w:val="right"/>
            </w:pPr>
          </w:p>
        </w:tc>
        <w:tc>
          <w:tcPr>
            <w:tcW w:w="2338" w:type="dxa"/>
            <w:vMerge/>
          </w:tcPr>
          <w:p w:rsidR="00562262" w:rsidRPr="00E6443B" w:rsidRDefault="00562262" w:rsidP="00E6443B">
            <w:pPr>
              <w:spacing w:after="240"/>
              <w:jc w:val="center"/>
              <w:rPr>
                <w:sz w:val="144"/>
                <w:szCs w:val="144"/>
              </w:rPr>
            </w:pPr>
          </w:p>
        </w:tc>
      </w:tr>
      <w:tr w:rsidR="00562262" w:rsidTr="00766C0E">
        <w:trPr>
          <w:trHeight w:val="277"/>
        </w:trPr>
        <w:tc>
          <w:tcPr>
            <w:tcW w:w="1908" w:type="dxa"/>
            <w:vAlign w:val="center"/>
          </w:tcPr>
          <w:p w:rsidR="00562262" w:rsidRDefault="00562262" w:rsidP="00257506">
            <w:r>
              <w:t>Assistant:</w:t>
            </w:r>
          </w:p>
        </w:tc>
        <w:tc>
          <w:tcPr>
            <w:tcW w:w="3960" w:type="dxa"/>
            <w:vAlign w:val="center"/>
          </w:tcPr>
          <w:p w:rsidR="00562262" w:rsidRPr="00012050" w:rsidRDefault="008C4920" w:rsidP="009A4197">
            <w:pPr>
              <w:pStyle w:val="Assistant"/>
            </w:pPr>
            <w:proofErr w:type="spellStart"/>
            <w:r>
              <w:t>Dorukhan</w:t>
            </w:r>
            <w:proofErr w:type="spellEnd"/>
            <w:r>
              <w:t xml:space="preserve"> </w:t>
            </w:r>
            <w:proofErr w:type="spellStart"/>
            <w:r>
              <w:t>Arslan</w:t>
            </w:r>
            <w:proofErr w:type="spellEnd"/>
          </w:p>
        </w:tc>
        <w:tc>
          <w:tcPr>
            <w:tcW w:w="1463" w:type="dxa"/>
            <w:vMerge/>
            <w:vAlign w:val="center"/>
          </w:tcPr>
          <w:p w:rsidR="00562262" w:rsidRDefault="00562262" w:rsidP="00E6443B">
            <w:pPr>
              <w:spacing w:after="240"/>
              <w:jc w:val="right"/>
            </w:pPr>
          </w:p>
        </w:tc>
        <w:tc>
          <w:tcPr>
            <w:tcW w:w="2338" w:type="dxa"/>
            <w:vMerge/>
          </w:tcPr>
          <w:p w:rsidR="00562262" w:rsidRPr="00E6443B" w:rsidRDefault="00562262" w:rsidP="00E6443B">
            <w:pPr>
              <w:spacing w:after="240"/>
              <w:jc w:val="center"/>
              <w:rPr>
                <w:sz w:val="144"/>
                <w:szCs w:val="144"/>
              </w:rPr>
            </w:pPr>
          </w:p>
        </w:tc>
      </w:tr>
    </w:tbl>
    <w:p w:rsidR="001C4663" w:rsidRPr="001C4663" w:rsidRDefault="001C4663" w:rsidP="001C4663">
      <w:pPr>
        <w:spacing w:before="0"/>
        <w:rPr>
          <w:vanish/>
        </w:rPr>
      </w:pPr>
    </w:p>
    <w:tbl>
      <w:tblPr>
        <w:tblpPr w:leftFromText="180" w:rightFromText="180" w:vertAnchor="text" w:horzAnchor="page" w:tblpX="8134" w:tblpY="414"/>
        <w:tblW w:w="3256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blBorders>
        <w:tblLook w:val="0620"/>
      </w:tblPr>
      <w:tblGrid>
        <w:gridCol w:w="1242"/>
        <w:gridCol w:w="1011"/>
        <w:gridCol w:w="1003"/>
      </w:tblGrid>
      <w:tr w:rsidR="006877B5" w:rsidTr="00F56123">
        <w:trPr>
          <w:trHeight w:val="340"/>
        </w:trPr>
        <w:tc>
          <w:tcPr>
            <w:tcW w:w="1242" w:type="dxa"/>
            <w:shd w:val="clear" w:color="auto" w:fill="92D050"/>
          </w:tcPr>
          <w:p w:rsidR="006877B5" w:rsidRPr="006877B5" w:rsidRDefault="006877B5" w:rsidP="00F56123">
            <w:pPr>
              <w:ind w:left="0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Criteria</w:t>
            </w:r>
          </w:p>
        </w:tc>
        <w:tc>
          <w:tcPr>
            <w:tcW w:w="1011" w:type="dxa"/>
            <w:shd w:val="clear" w:color="auto" w:fill="92D050"/>
          </w:tcPr>
          <w:p w:rsidR="006877B5" w:rsidRPr="006877B5" w:rsidRDefault="006877B5" w:rsidP="00F56123">
            <w:pPr>
              <w:ind w:left="0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TA/Grader</w:t>
            </w:r>
          </w:p>
        </w:tc>
        <w:tc>
          <w:tcPr>
            <w:tcW w:w="1003" w:type="dxa"/>
            <w:shd w:val="clear" w:color="auto" w:fill="92D050"/>
          </w:tcPr>
          <w:p w:rsidR="006877B5" w:rsidRPr="006877B5" w:rsidRDefault="006877B5" w:rsidP="00F56123">
            <w:pPr>
              <w:ind w:left="298" w:right="34" w:hanging="283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Instructor</w:t>
            </w: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  <w:r w:rsidRPr="006877B5">
              <w:rPr>
                <w:rFonts w:ascii="Calibri" w:hAnsi="Calibri"/>
                <w:sz w:val="18"/>
                <w:szCs w:val="22"/>
              </w:rPr>
              <w:t>Presentation</w:t>
            </w: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50"/>
        </w:trPr>
        <w:tc>
          <w:tcPr>
            <w:tcW w:w="1242" w:type="dxa"/>
            <w:tcBorders>
              <w:bottom w:val="single" w:sz="8" w:space="0" w:color="9BBB59"/>
            </w:tcBorders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  <w:tcBorders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  <w:tcBorders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50"/>
        </w:trPr>
        <w:tc>
          <w:tcPr>
            <w:tcW w:w="1242" w:type="dxa"/>
            <w:tcBorders>
              <w:top w:val="single" w:sz="8" w:space="0" w:color="9BBB59"/>
              <w:left w:val="nil"/>
              <w:bottom w:val="nil"/>
            </w:tcBorders>
          </w:tcPr>
          <w:p w:rsidR="006877B5" w:rsidRPr="006877B5" w:rsidRDefault="00F56123" w:rsidP="00F56123">
            <w:pPr>
              <w:ind w:left="0"/>
              <w:jc w:val="right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Overall</w:t>
            </w:r>
          </w:p>
        </w:tc>
        <w:tc>
          <w:tcPr>
            <w:tcW w:w="1011" w:type="dxa"/>
            <w:tcBorders>
              <w:top w:val="single" w:sz="8" w:space="0" w:color="9BBB59"/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8" w:space="0" w:color="9BBB59"/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257506" w:rsidRDefault="00012050" w:rsidP="00766C0E">
      <w:pPr>
        <w:pStyle w:val="Title"/>
      </w:pPr>
      <w:r>
        <w:t xml:space="preserve">~ </w:t>
      </w:r>
      <w:r w:rsidR="008C4920">
        <w:t>2D Rocket Game</w:t>
      </w:r>
      <w:r>
        <w:t xml:space="preserve"> ~</w:t>
      </w:r>
    </w:p>
    <w:p w:rsidR="00012050" w:rsidRPr="00012050" w:rsidRDefault="008C4920" w:rsidP="00012050">
      <w:pPr>
        <w:pStyle w:val="GroupName"/>
      </w:pPr>
      <w:r>
        <w:t>Rocket Fool</w:t>
      </w:r>
    </w:p>
    <w:p w:rsidR="008C4920" w:rsidRPr="002B7130" w:rsidRDefault="008C4920" w:rsidP="008C4920">
      <w:pPr>
        <w:pStyle w:val="Address"/>
        <w:rPr>
          <w:b/>
        </w:rPr>
      </w:pPr>
      <w:proofErr w:type="spellStart"/>
      <w:r w:rsidRPr="002B7130">
        <w:rPr>
          <w:b/>
        </w:rPr>
        <w:t>Ömer</w:t>
      </w:r>
      <w:proofErr w:type="spellEnd"/>
      <w:r w:rsidRPr="002B7130">
        <w:rPr>
          <w:b/>
        </w:rPr>
        <w:t xml:space="preserve"> </w:t>
      </w:r>
      <w:proofErr w:type="spellStart"/>
      <w:r w:rsidRPr="002B7130">
        <w:rPr>
          <w:b/>
        </w:rPr>
        <w:t>Ekmekcioğlu</w:t>
      </w:r>
      <w:proofErr w:type="spellEnd"/>
      <w:r>
        <w:rPr>
          <w:b/>
        </w:rPr>
        <w:t xml:space="preserve">, </w:t>
      </w:r>
      <w:proofErr w:type="spellStart"/>
      <w:r w:rsidRPr="002B7130">
        <w:rPr>
          <w:b/>
        </w:rPr>
        <w:t>Alperen</w:t>
      </w:r>
      <w:proofErr w:type="spellEnd"/>
      <w:r w:rsidRPr="002B7130">
        <w:rPr>
          <w:b/>
        </w:rPr>
        <w:t xml:space="preserve"> </w:t>
      </w:r>
      <w:proofErr w:type="spellStart"/>
      <w:r w:rsidRPr="002B7130">
        <w:rPr>
          <w:b/>
        </w:rPr>
        <w:t>Erkek</w:t>
      </w:r>
      <w:proofErr w:type="spellEnd"/>
      <w:r>
        <w:rPr>
          <w:b/>
        </w:rPr>
        <w:t xml:space="preserve">, </w:t>
      </w:r>
      <w:r w:rsidRPr="002B7130">
        <w:rPr>
          <w:b/>
        </w:rPr>
        <w:t>Levent Berk Güngen</w:t>
      </w:r>
      <w:r>
        <w:rPr>
          <w:b/>
        </w:rPr>
        <w:t>,</w:t>
      </w:r>
    </w:p>
    <w:p w:rsidR="008C4920" w:rsidRPr="002B7130" w:rsidRDefault="008C4920" w:rsidP="008C4920">
      <w:pPr>
        <w:pStyle w:val="Address"/>
        <w:ind w:firstLine="720"/>
        <w:jc w:val="both"/>
        <w:rPr>
          <w:b/>
        </w:rPr>
      </w:pPr>
      <w:r w:rsidRPr="002B7130">
        <w:rPr>
          <w:b/>
        </w:rPr>
        <w:t xml:space="preserve"> </w:t>
      </w:r>
      <w:proofErr w:type="spellStart"/>
      <w:r w:rsidRPr="002B7130">
        <w:rPr>
          <w:b/>
        </w:rPr>
        <w:t>Hakan</w:t>
      </w:r>
      <w:proofErr w:type="spellEnd"/>
      <w:r w:rsidRPr="002B7130">
        <w:rPr>
          <w:b/>
        </w:rPr>
        <w:t xml:space="preserve"> </w:t>
      </w:r>
      <w:proofErr w:type="spellStart"/>
      <w:r w:rsidRPr="002B7130">
        <w:rPr>
          <w:b/>
        </w:rPr>
        <w:t>Yaman</w:t>
      </w:r>
      <w:proofErr w:type="spellEnd"/>
      <w:r w:rsidRPr="002B7130">
        <w:rPr>
          <w:b/>
        </w:rPr>
        <w:t xml:space="preserve"> </w:t>
      </w:r>
      <w:proofErr w:type="spellStart"/>
      <w:r w:rsidRPr="002B7130">
        <w:rPr>
          <w:b/>
        </w:rPr>
        <w:t>Sözer</w:t>
      </w:r>
      <w:proofErr w:type="spellEnd"/>
      <w:proofErr w:type="gramStart"/>
      <w:r>
        <w:rPr>
          <w:b/>
        </w:rPr>
        <w:t xml:space="preserve">, </w:t>
      </w:r>
      <w:r w:rsidRPr="002B7130">
        <w:rPr>
          <w:b/>
        </w:rPr>
        <w:t xml:space="preserve"> </w:t>
      </w:r>
      <w:proofErr w:type="spellStart"/>
      <w:r w:rsidRPr="002B7130">
        <w:rPr>
          <w:b/>
        </w:rPr>
        <w:t>Hakan</w:t>
      </w:r>
      <w:proofErr w:type="spellEnd"/>
      <w:proofErr w:type="gramEnd"/>
      <w:r w:rsidRPr="002B7130">
        <w:rPr>
          <w:b/>
        </w:rPr>
        <w:t xml:space="preserve"> </w:t>
      </w:r>
      <w:proofErr w:type="spellStart"/>
      <w:r w:rsidRPr="002B7130">
        <w:rPr>
          <w:b/>
        </w:rPr>
        <w:t>Türkmenoğlu</w:t>
      </w:r>
      <w:proofErr w:type="spellEnd"/>
    </w:p>
    <w:p w:rsidR="007F20F7" w:rsidRPr="00281062" w:rsidRDefault="007F20F7" w:rsidP="008C4920">
      <w:pPr>
        <w:pStyle w:val="Address"/>
        <w:jc w:val="both"/>
        <w:rPr>
          <w:lang w:val="de-DE"/>
        </w:rPr>
      </w:pP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83"/>
      </w:tblGrid>
      <w:tr w:rsidR="007F20F7" w:rsidTr="00E6443B">
        <w:trPr>
          <w:jc w:val="center"/>
        </w:trPr>
        <w:tc>
          <w:tcPr>
            <w:tcW w:w="9854" w:type="dxa"/>
          </w:tcPr>
          <w:p w:rsidR="007F20F7" w:rsidRPr="007F20F7" w:rsidRDefault="008C4920" w:rsidP="007F20F7">
            <w:pPr>
              <w:pStyle w:val="ReportType"/>
            </w:pPr>
            <w:r>
              <w:t>Detailed Design Report</w:t>
            </w:r>
          </w:p>
          <w:p w:rsidR="007F20F7" w:rsidRDefault="00A52303" w:rsidP="007F20F7">
            <w:pPr>
              <w:pStyle w:val="ReportSubType"/>
            </w:pPr>
            <w:r>
              <w:t xml:space="preserve">( </w:t>
            </w:r>
            <w:r w:rsidR="008C4920">
              <w:t>First Draft</w:t>
            </w:r>
            <w:r>
              <w:t xml:space="preserve"> )</w:t>
            </w:r>
          </w:p>
          <w:p w:rsidR="007F20F7" w:rsidRPr="007F20F7" w:rsidRDefault="007F20F7" w:rsidP="00DC49CA">
            <w:pPr>
              <w:pStyle w:val="ReportDate"/>
            </w:pPr>
            <w:fldSimple w:instr=" DATE \@ &quot;d MMMM yyyy&quot; ">
              <w:r w:rsidR="00A2667F">
                <w:t>3 April 2016</w:t>
              </w:r>
            </w:fldSimple>
          </w:p>
        </w:tc>
      </w:tr>
    </w:tbl>
    <w:p w:rsidR="00127FD2" w:rsidRDefault="00127FD2" w:rsidP="008C4920">
      <w:pPr>
        <w:pStyle w:val="Address"/>
        <w:jc w:val="both"/>
        <w:sectPr w:rsidR="00127FD2" w:rsidSect="007F20F7">
          <w:footerReference w:type="default" r:id="rId7"/>
          <w:endnotePr>
            <w:numFmt w:val="decimal"/>
          </w:endnotePr>
          <w:pgSz w:w="11906" w:h="16838" w:code="9"/>
          <w:pgMar w:top="851" w:right="1134" w:bottom="992" w:left="1134" w:header="720" w:footer="720" w:gutter="0"/>
          <w:cols w:space="720"/>
        </w:sectPr>
      </w:pPr>
    </w:p>
    <w:p w:rsidR="00012050" w:rsidRPr="00012050" w:rsidRDefault="00012050" w:rsidP="008C4920">
      <w:pPr>
        <w:pStyle w:val="Address"/>
        <w:jc w:val="both"/>
      </w:pPr>
    </w:p>
    <w:p w:rsidR="00257506" w:rsidRDefault="00257506">
      <w:pPr>
        <w:pStyle w:val="Heading1"/>
      </w:pPr>
      <w:r>
        <w:t>Introduction</w:t>
      </w:r>
    </w:p>
    <w:p w:rsidR="00B775D5" w:rsidRDefault="008C4920" w:rsidP="00B775D5">
      <w:pPr>
        <w:ind w:firstLine="153"/>
        <w:rPr>
          <w:lang w:val="en-GB"/>
        </w:rPr>
      </w:pPr>
      <w:r w:rsidRPr="00522A91">
        <w:rPr>
          <w:lang w:val="en-GB"/>
        </w:rPr>
        <w:t xml:space="preserve">The game, currently titled “Rocket Fool” as with the group name, is a computer game that is created with the aim of making various principles of space travel, such as orbital mechanics, easy to understand </w:t>
      </w:r>
      <w:r w:rsidR="00522A91">
        <w:rPr>
          <w:lang w:val="en-GB"/>
        </w:rPr>
        <w:t xml:space="preserve">for a general audience </w:t>
      </w:r>
      <w:r w:rsidRPr="00522A91">
        <w:rPr>
          <w:lang w:val="en-GB"/>
        </w:rPr>
        <w:t>in an entertaining way</w:t>
      </w:r>
      <w:r w:rsidR="00522A91">
        <w:rPr>
          <w:lang w:val="en-GB"/>
        </w:rPr>
        <w:t>.</w:t>
      </w:r>
      <w:r w:rsidR="00522A91" w:rsidRPr="00522A91">
        <w:rPr>
          <w:lang w:val="en-GB"/>
        </w:rPr>
        <w:t xml:space="preserve"> </w:t>
      </w:r>
      <w:r w:rsidR="00522A91">
        <w:rPr>
          <w:lang w:val="en-GB"/>
        </w:rPr>
        <w:t>The game</w:t>
      </w:r>
      <w:r w:rsidRPr="00522A91">
        <w:rPr>
          <w:lang w:val="en-GB"/>
        </w:rPr>
        <w:t xml:space="preserve"> is primarily about piloting a rocket from </w:t>
      </w:r>
      <w:r w:rsidR="00522A91">
        <w:rPr>
          <w:lang w:val="en-GB"/>
        </w:rPr>
        <w:t>one location to another</w:t>
      </w:r>
      <w:r w:rsidRPr="00522A91">
        <w:rPr>
          <w:lang w:val="en-GB"/>
        </w:rPr>
        <w:t xml:space="preserve"> in a two-dimensional space environment with realistic gravitation but reduced distances while managing additional concerns like fuel co</w:t>
      </w:r>
      <w:r w:rsidRPr="00522A91">
        <w:rPr>
          <w:lang w:val="en-GB"/>
        </w:rPr>
        <w:t>n</w:t>
      </w:r>
      <w:r w:rsidRPr="00522A91">
        <w:rPr>
          <w:lang w:val="en-GB"/>
        </w:rPr>
        <w:t>sumption and avoiding obstacles.</w:t>
      </w:r>
    </w:p>
    <w:p w:rsidR="009A10C1" w:rsidRPr="00522A91" w:rsidRDefault="009A10C1" w:rsidP="009A10C1">
      <w:pPr>
        <w:rPr>
          <w:lang w:val="en-GB"/>
        </w:rPr>
      </w:pPr>
      <w:r>
        <w:rPr>
          <w:lang w:val="en-GB"/>
        </w:rPr>
        <w:tab/>
        <w:t xml:space="preserve">This report </w:t>
      </w:r>
      <w:r w:rsidR="00B775D5">
        <w:rPr>
          <w:lang w:val="en-GB"/>
        </w:rPr>
        <w:t>explains the project group’s proposal for the design of the game, disclosing d</w:t>
      </w:r>
      <w:r w:rsidR="00B775D5">
        <w:rPr>
          <w:lang w:val="en-GB"/>
        </w:rPr>
        <w:t>e</w:t>
      </w:r>
      <w:r w:rsidR="00B775D5">
        <w:rPr>
          <w:lang w:val="en-GB"/>
        </w:rPr>
        <w:t>tails like the design patterns to be used and the existing software to integrate.</w:t>
      </w:r>
      <w:r w:rsidR="00B36012">
        <w:rPr>
          <w:lang w:val="en-GB"/>
        </w:rPr>
        <w:t xml:space="preserve"> It also provides a UML diagram of the core classes of the game. Finally, the report outlines the distribution of tasks to the group members.</w:t>
      </w:r>
    </w:p>
    <w:p w:rsidR="00257506" w:rsidRDefault="00522A91">
      <w:pPr>
        <w:pStyle w:val="Heading1"/>
      </w:pPr>
      <w:r>
        <w:t>System Overview</w:t>
      </w:r>
    </w:p>
    <w:p w:rsidR="00D27380" w:rsidRPr="00D27380" w:rsidRDefault="00D27380" w:rsidP="00D27380">
      <w:pPr>
        <w:pStyle w:val="Heading2"/>
      </w:pPr>
      <w:r>
        <w:t xml:space="preserve">Application </w:t>
      </w:r>
      <w:r w:rsidR="00F359E5">
        <w:t>Format</w:t>
      </w:r>
    </w:p>
    <w:p w:rsidR="00B36012" w:rsidRDefault="00B36012" w:rsidP="00B36012">
      <w:pPr>
        <w:pStyle w:val="ListParagraph"/>
        <w:numPr>
          <w:ilvl w:val="0"/>
          <w:numId w:val="14"/>
        </w:numPr>
      </w:pPr>
      <w:r w:rsidRPr="00E52E10">
        <w:rPr>
          <w:i/>
        </w:rPr>
        <w:t xml:space="preserve">Rocket Fool </w:t>
      </w:r>
      <w:r>
        <w:t>will use the Model-View-Controller (MVC) pattern in its design (See Figure 1). This pattern is preferable for its flexibility</w:t>
      </w:r>
      <w:r w:rsidR="005127E0">
        <w:t xml:space="preserve"> and </w:t>
      </w:r>
      <w:r w:rsidR="00170B7C">
        <w:t>better organization in comparison with other patterns</w:t>
      </w:r>
      <w:r>
        <w:t>. It allows various viewing schemes to ap</w:t>
      </w:r>
      <w:r w:rsidR="005127E0">
        <w:t>ply to the same model.</w:t>
      </w:r>
      <w:r>
        <w:t xml:space="preserve"> </w:t>
      </w:r>
      <w:r w:rsidR="005127E0">
        <w:t>T</w:t>
      </w:r>
      <w:r>
        <w:t>his makes it easier to try different GUI ideas and would help particularly if the game is made modif</w:t>
      </w:r>
      <w:r>
        <w:t>i</w:t>
      </w:r>
      <w:r>
        <w:t xml:space="preserve">able in the future. It also makes it easier during debugging, because it is easier to tell if a problem is </w:t>
      </w:r>
      <w:r w:rsidR="005127E0">
        <w:t>due to</w:t>
      </w:r>
      <w:r>
        <w:t xml:space="preserve"> the graphics or the model itself. The separation of the control</w:t>
      </w:r>
      <w:r w:rsidR="005127E0">
        <w:t>ler-related code</w:t>
      </w:r>
      <w:r>
        <w:t xml:space="preserve"> makes it much easier to test different control ideas and makes the game much easier to port to Android, if we decide to do that in the future.</w:t>
      </w:r>
      <w:r w:rsidR="005127E0">
        <w:t xml:space="preserve"> As with views, separating contro</w:t>
      </w:r>
      <w:r w:rsidR="005127E0">
        <w:t>l</w:t>
      </w:r>
      <w:r w:rsidR="005127E0">
        <w:t>lers also helps during debu</w:t>
      </w:r>
      <w:r w:rsidR="005127E0">
        <w:t>g</w:t>
      </w:r>
      <w:r w:rsidR="005127E0">
        <w:t>ging.</w:t>
      </w:r>
    </w:p>
    <w:p w:rsidR="000F5AE1" w:rsidRPr="00B775D5" w:rsidRDefault="000F5AE1" w:rsidP="00B36012">
      <w:pPr>
        <w:pStyle w:val="ListParagraph"/>
        <w:numPr>
          <w:ilvl w:val="0"/>
          <w:numId w:val="14"/>
        </w:numPr>
      </w:pPr>
      <w:r>
        <w:t>A singleton is used to store/retrieve persistent data, such as save data and preferences.</w:t>
      </w:r>
    </w:p>
    <w:p w:rsidR="00B36012" w:rsidRPr="00F56BA5" w:rsidRDefault="00B36012" w:rsidP="00F56BA5">
      <w:pPr>
        <w:pStyle w:val="ListParagraph"/>
        <w:numPr>
          <w:ilvl w:val="0"/>
          <w:numId w:val="14"/>
        </w:numPr>
        <w:rPr>
          <w:i/>
        </w:rPr>
      </w:pPr>
      <w:r>
        <w:lastRenderedPageBreak/>
        <w:t>The game</w:t>
      </w:r>
      <w:r w:rsidRPr="00E52E10">
        <w:t xml:space="preserve"> is</w:t>
      </w:r>
      <w:r>
        <w:t xml:space="preserve"> to be</w:t>
      </w:r>
      <w:r w:rsidRPr="00E52E10">
        <w:t xml:space="preserve"> a desktop application</w:t>
      </w:r>
      <w:r>
        <w:t xml:space="preserve"> packed into a single </w:t>
      </w:r>
      <w:r w:rsidRPr="002F6DB9">
        <w:rPr>
          <w:i/>
        </w:rPr>
        <w:t xml:space="preserve">.jar </w:t>
      </w:r>
      <w:r>
        <w:t>file.</w:t>
      </w:r>
      <w:r w:rsidRPr="00E52E10">
        <w:t xml:space="preserve"> </w:t>
      </w:r>
      <w:r>
        <w:t>T</w:t>
      </w:r>
      <w:r w:rsidRPr="00E52E10">
        <w:t xml:space="preserve">his </w:t>
      </w:r>
      <w:r>
        <w:t xml:space="preserve">application </w:t>
      </w:r>
      <w:r w:rsidRPr="00E52E10">
        <w:t xml:space="preserve">format is good for </w:t>
      </w:r>
      <w:r>
        <w:t>the game</w:t>
      </w:r>
      <w:r w:rsidRPr="00E52E10">
        <w:t xml:space="preserve"> </w:t>
      </w:r>
      <w:r>
        <w:t>because the game is thus stand-alone and can easily be played or distributed offline after it is downloaded once from a hosting website.</w:t>
      </w:r>
      <w:r w:rsidRPr="00E52E10">
        <w:t xml:space="preserve"> </w:t>
      </w:r>
      <w:r>
        <w:t>The format also allows the game to be more</w:t>
      </w:r>
      <w:r w:rsidRPr="00E52E10">
        <w:t xml:space="preserve"> immersive</w:t>
      </w:r>
      <w:r>
        <w:t xml:space="preserve"> as it has its own window, which can also be made full screen</w:t>
      </w:r>
      <w:r w:rsidRPr="00E52E10">
        <w:t>.</w:t>
      </w:r>
      <w:r>
        <w:t xml:space="preserve"> A</w:t>
      </w:r>
      <w:r>
        <w:t>l</w:t>
      </w:r>
      <w:r>
        <w:t>so, it doesn’t have the setbacks/limitations (like with memory shortage) that might o</w:t>
      </w:r>
      <w:r>
        <w:t>c</w:t>
      </w:r>
      <w:r>
        <w:t>cur in applets.</w:t>
      </w:r>
    </w:p>
    <w:p w:rsidR="00FA615F" w:rsidRPr="00FA615F" w:rsidRDefault="00B47FDA" w:rsidP="00730E1B">
      <w:pPr>
        <w:ind w:left="0"/>
        <w:jc w:val="center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34.6pt;margin-top:88.5pt;width:42pt;height:18.7pt;z-index:251661312" fillcolor="#c0504d [3205]" stroked="f">
            <v:fill opacity="0"/>
            <v:textbox style="mso-next-textbox:#_x0000_s1034">
              <w:txbxContent>
                <w:p w:rsidR="00E90C6C" w:rsidRPr="001064C0" w:rsidRDefault="00E90C6C" w:rsidP="001064C0">
                  <w:pPr>
                    <w:spacing w:before="0"/>
                    <w:ind w:left="0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  (View)</w:t>
                  </w:r>
                </w:p>
              </w:txbxContent>
            </v:textbox>
          </v:shape>
        </w:pict>
      </w:r>
      <w:r w:rsidR="00730E1B">
        <w:rPr>
          <w:noProof/>
          <w:lang w:eastAsia="en-US"/>
        </w:rPr>
        <w:pict>
          <v:shape id="_x0000_s1029" type="#_x0000_t202" style="position:absolute;left:0;text-align:left;margin-left:56.35pt;margin-top:66.1pt;width:15.75pt;height:77.85pt;z-index:251658240" fillcolor="#c0504d [3205]">
            <v:textbox style="mso-next-textbox:#_x0000_s1029">
              <w:txbxContent>
                <w:p w:rsidR="00E90C6C" w:rsidRDefault="00E90C6C" w:rsidP="001064C0">
                  <w:pPr>
                    <w:spacing w:before="0"/>
                    <w:ind w:left="0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P</w:t>
                  </w:r>
                </w:p>
                <w:p w:rsidR="00E90C6C" w:rsidRDefault="00E90C6C" w:rsidP="001064C0">
                  <w:pPr>
                    <w:spacing w:before="0"/>
                    <w:ind w:left="0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proofErr w:type="gramStart"/>
                  <w:r w:rsidRPr="00D96A85">
                    <w:rPr>
                      <w:rFonts w:asciiTheme="minorHAnsi" w:hAnsiTheme="minorHAnsi"/>
                      <w:sz w:val="18"/>
                      <w:szCs w:val="18"/>
                    </w:rPr>
                    <w:t>l</w:t>
                  </w:r>
                  <w:proofErr w:type="gramEnd"/>
                </w:p>
                <w:p w:rsidR="00E90C6C" w:rsidRDefault="00E90C6C" w:rsidP="001064C0">
                  <w:pPr>
                    <w:spacing w:before="0"/>
                    <w:ind w:left="0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proofErr w:type="gramStart"/>
                  <w:r w:rsidRPr="00D96A85">
                    <w:rPr>
                      <w:rFonts w:asciiTheme="minorHAnsi" w:hAnsiTheme="minorHAnsi"/>
                      <w:sz w:val="18"/>
                      <w:szCs w:val="18"/>
                    </w:rPr>
                    <w:t>a</w:t>
                  </w:r>
                  <w:proofErr w:type="gramEnd"/>
                </w:p>
                <w:p w:rsidR="00E90C6C" w:rsidRDefault="00E90C6C" w:rsidP="001064C0">
                  <w:pPr>
                    <w:spacing w:before="0"/>
                    <w:ind w:left="0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proofErr w:type="gramStart"/>
                  <w:r w:rsidRPr="00D96A85">
                    <w:rPr>
                      <w:rFonts w:asciiTheme="minorHAnsi" w:hAnsiTheme="minorHAnsi"/>
                      <w:sz w:val="18"/>
                      <w:szCs w:val="18"/>
                    </w:rPr>
                    <w:t>y</w:t>
                  </w:r>
                  <w:proofErr w:type="gramEnd"/>
                </w:p>
                <w:p w:rsidR="00E90C6C" w:rsidRDefault="00E90C6C" w:rsidP="001064C0">
                  <w:pPr>
                    <w:spacing w:before="0"/>
                    <w:ind w:left="0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proofErr w:type="gramStart"/>
                  <w:r w:rsidRPr="00D96A85">
                    <w:rPr>
                      <w:rFonts w:asciiTheme="minorHAnsi" w:hAnsiTheme="minorHAnsi"/>
                      <w:sz w:val="18"/>
                      <w:szCs w:val="18"/>
                    </w:rPr>
                    <w:t>e</w:t>
                  </w:r>
                  <w:proofErr w:type="gramEnd"/>
                </w:p>
                <w:p w:rsidR="00E90C6C" w:rsidRPr="00D96A85" w:rsidRDefault="00E90C6C" w:rsidP="001064C0">
                  <w:pPr>
                    <w:spacing w:before="0"/>
                    <w:ind w:left="0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proofErr w:type="gramStart"/>
                  <w:r w:rsidRPr="00D96A85">
                    <w:rPr>
                      <w:rFonts w:asciiTheme="minorHAnsi" w:hAnsiTheme="minorHAnsi"/>
                      <w:sz w:val="18"/>
                      <w:szCs w:val="18"/>
                    </w:rPr>
                    <w:t>r</w:t>
                  </w:r>
                  <w:proofErr w:type="gramEnd"/>
                </w:p>
              </w:txbxContent>
            </v:textbox>
          </v:shape>
        </w:pict>
      </w:r>
      <w:r w:rsidR="0089653B">
        <w:rPr>
          <w:noProof/>
          <w:lang w:eastAsia="en-US"/>
        </w:rPr>
        <w:pict>
          <v:shape id="_x0000_s1035" type="#_x0000_t202" style="position:absolute;left:0;text-align:left;margin-left:146.55pt;margin-top:19.9pt;width:31.7pt;height:19.05pt;z-index:251662336" fillcolor="#d6e3bc [1302]" stroked="f">
            <v:textbox style="mso-next-textbox:#_x0000_s1035" inset="0,0,0,0">
              <w:txbxContent>
                <w:p w:rsidR="00E90C6C" w:rsidRDefault="00E90C6C" w:rsidP="0089653B">
                  <w:pPr>
                    <w:spacing w:before="0"/>
                    <w:ind w:left="0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Assets</w:t>
                  </w:r>
                </w:p>
                <w:p w:rsidR="00E90C6C" w:rsidRPr="001064C0" w:rsidRDefault="00E90C6C" w:rsidP="0089653B">
                  <w:pPr>
                    <w:spacing w:before="0"/>
                    <w:ind w:left="0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&amp; Saves</w:t>
                  </w:r>
                </w:p>
              </w:txbxContent>
            </v:textbox>
          </v:shape>
        </w:pict>
      </w:r>
      <w:r w:rsidR="001064C0">
        <w:rPr>
          <w:noProof/>
          <w:lang w:eastAsia="en-US"/>
        </w:rPr>
        <w:pict>
          <v:shape id="_x0000_s1033" type="#_x0000_t202" style="position:absolute;left:0;text-align:left;margin-left:176.9pt;margin-top:106.95pt;width:50.1pt;height:18.7pt;z-index:251660288" fillcolor="#c0504d [3205]" stroked="f">
            <v:fill opacity="0"/>
            <v:textbox style="mso-next-textbox:#_x0000_s1033">
              <w:txbxContent>
                <w:p w:rsidR="00E90C6C" w:rsidRPr="001064C0" w:rsidRDefault="00E90C6C" w:rsidP="001064C0">
                  <w:pPr>
                    <w:spacing w:before="0"/>
                    <w:ind w:left="0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 (Mo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d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el)</w:t>
                  </w:r>
                </w:p>
              </w:txbxContent>
            </v:textbox>
          </v:shape>
        </w:pict>
      </w:r>
      <w:r w:rsidR="001064C0">
        <w:rPr>
          <w:noProof/>
          <w:lang w:eastAsia="en-US"/>
        </w:rPr>
        <w:pict>
          <v:shape id="_x0000_s1031" type="#_x0000_t202" style="position:absolute;left:0;text-align:left;margin-left:78.1pt;margin-top:104.5pt;width:57.85pt;height:18.7pt;z-index:251659264" fillcolor="#c0504d [3205]" stroked="f">
            <v:fill opacity="0"/>
            <v:textbox style="mso-next-textbox:#_x0000_s1031">
              <w:txbxContent>
                <w:p w:rsidR="00E90C6C" w:rsidRPr="001064C0" w:rsidRDefault="00E90C6C" w:rsidP="001064C0">
                  <w:pPr>
                    <w:spacing w:before="0"/>
                    <w:ind w:left="0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064C0">
                    <w:rPr>
                      <w:rFonts w:asciiTheme="minorHAnsi" w:hAnsiTheme="minorHAnsi"/>
                      <w:sz w:val="16"/>
                      <w:szCs w:val="16"/>
                    </w:rPr>
                    <w:t>(Co</w:t>
                  </w:r>
                  <w:r w:rsidRPr="001064C0">
                    <w:rPr>
                      <w:rFonts w:asciiTheme="minorHAnsi" w:hAnsiTheme="minorHAnsi"/>
                      <w:sz w:val="16"/>
                      <w:szCs w:val="16"/>
                    </w:rPr>
                    <w:t>n</w:t>
                  </w:r>
                  <w:r w:rsidRPr="001064C0">
                    <w:rPr>
                      <w:rFonts w:asciiTheme="minorHAnsi" w:hAnsiTheme="minorHAnsi"/>
                      <w:sz w:val="16"/>
                      <w:szCs w:val="16"/>
                    </w:rPr>
                    <w:t>trols)</w:t>
                  </w:r>
                </w:p>
              </w:txbxContent>
            </v:textbox>
          </v:shape>
        </w:pict>
      </w:r>
      <w:r w:rsidR="00FA615F">
        <w:rPr>
          <w:noProof/>
          <w:lang w:eastAsia="en-US"/>
        </w:rPr>
        <w:drawing>
          <wp:inline distT="0" distB="0" distL="0" distR="0">
            <wp:extent cx="4893310" cy="21717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615F">
        <w:rPr>
          <w:noProof/>
          <w:lang w:eastAsia="en-US"/>
        </w:rPr>
      </w:r>
      <w:r>
        <w:pict>
          <v:shape id="_x0000_s1027" type="#_x0000_t202" style="width:384.8pt;height:43.5pt;mso-position-horizontal-relative:char;mso-position-vertical-relative:line">
            <v:textbox style="mso-next-textbox:#_x0000_s1027">
              <w:txbxContent>
                <w:p w:rsidR="00E90C6C" w:rsidRPr="009A10C1" w:rsidRDefault="00E90C6C" w:rsidP="00B36012">
                  <w:pPr>
                    <w:spacing w:before="0"/>
                    <w:ind w:left="0"/>
                    <w:jc w:val="center"/>
                    <w:rPr>
                      <w:sz w:val="20"/>
                    </w:rPr>
                  </w:pPr>
                  <w:r w:rsidRPr="009A10C1">
                    <w:rPr>
                      <w:sz w:val="20"/>
                    </w:rPr>
                    <w:t>Figure 1: System Architecture Diagram</w:t>
                  </w:r>
                </w:p>
                <w:p w:rsidR="00E90C6C" w:rsidRPr="009A10C1" w:rsidRDefault="00E90C6C" w:rsidP="00B36012">
                  <w:pPr>
                    <w:spacing w:before="0"/>
                    <w:ind w:left="0"/>
                    <w:jc w:val="center"/>
                    <w:rPr>
                      <w:sz w:val="20"/>
                    </w:rPr>
                  </w:pPr>
                  <w:r w:rsidRPr="009A10C1">
                    <w:rPr>
                      <w:sz w:val="20"/>
                    </w:rPr>
                    <w:t xml:space="preserve">(Modified version of </w:t>
                  </w:r>
                  <w:r>
                    <w:rPr>
                      <w:sz w:val="20"/>
                    </w:rPr>
                    <w:t xml:space="preserve">a typical </w:t>
                  </w:r>
                  <w:proofErr w:type="spellStart"/>
                  <w:r w:rsidRPr="009A10C1">
                    <w:rPr>
                      <w:sz w:val="20"/>
                    </w:rPr>
                    <w:t>libGDX</w:t>
                  </w:r>
                  <w:proofErr w:type="spellEnd"/>
                  <w:r w:rsidRPr="009A10C1">
                    <w:rPr>
                      <w:sz w:val="20"/>
                    </w:rPr>
                    <w:t xml:space="preserve"> programs’ diagram,</w:t>
                  </w:r>
                </w:p>
                <w:p w:rsidR="00E90C6C" w:rsidRPr="009A10C1" w:rsidRDefault="00E90C6C" w:rsidP="00B36012">
                  <w:pPr>
                    <w:spacing w:before="0"/>
                    <w:ind w:left="0"/>
                    <w:jc w:val="center"/>
                    <w:rPr>
                      <w:sz w:val="20"/>
                      <w:lang w:val="fr-FR"/>
                    </w:rPr>
                  </w:pPr>
                  <w:r w:rsidRPr="009A10C1">
                    <w:rPr>
                      <w:sz w:val="20"/>
                      <w:lang w:val="fr-FR"/>
                    </w:rPr>
                    <w:t xml:space="preserve">Source </w:t>
                  </w:r>
                  <w:r w:rsidRPr="009A10C1">
                    <w:rPr>
                      <w:color w:val="000000"/>
                      <w:sz w:val="20"/>
                      <w:lang w:val="fr-FR"/>
                    </w:rPr>
                    <w:t> </w:t>
                  </w:r>
                  <w:hyperlink r:id="rId9" w:history="1">
                    <w:r w:rsidRPr="009A10C1">
                      <w:rPr>
                        <w:color w:val="551A8B"/>
                        <w:sz w:val="20"/>
                        <w:u w:val="single"/>
                        <w:lang w:val="fr-FR"/>
                      </w:rPr>
                      <w:t>https://libgdx.googlecode.com/svn/wiki/img/modules_overview_diagram.png</w:t>
                    </w:r>
                  </w:hyperlink>
                  <w:r w:rsidRPr="009A10C1">
                    <w:rPr>
                      <w:sz w:val="20"/>
                      <w:lang w:val="fr-FR"/>
                    </w:rPr>
                    <w:t xml:space="preserve"> </w:t>
                  </w:r>
                  <w:r>
                    <w:rPr>
                      <w:sz w:val="20"/>
                      <w:lang w:val="fr-FR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FE3694" w:rsidRPr="00FE3694" w:rsidRDefault="00FE3694" w:rsidP="00FE3694">
      <w:pPr>
        <w:pStyle w:val="Heading2"/>
      </w:pPr>
      <w:r>
        <w:t>Technol</w:t>
      </w:r>
      <w:r>
        <w:t>o</w:t>
      </w:r>
      <w:r>
        <w:t>gies used</w:t>
      </w:r>
    </w:p>
    <w:p w:rsidR="00E52E10" w:rsidRPr="00FE3694" w:rsidRDefault="008F2D24" w:rsidP="00E52E10">
      <w:pPr>
        <w:pStyle w:val="ListParagraph"/>
        <w:numPr>
          <w:ilvl w:val="0"/>
          <w:numId w:val="14"/>
        </w:numPr>
        <w:rPr>
          <w:i/>
        </w:rPr>
      </w:pPr>
      <w:r>
        <w:t>Whil</w:t>
      </w:r>
      <w:r w:rsidRPr="00B21112">
        <w:t>e</w:t>
      </w:r>
      <w:r w:rsidRPr="002F6DB9">
        <w:rPr>
          <w:i/>
        </w:rPr>
        <w:t xml:space="preserve"> </w:t>
      </w:r>
      <w:r w:rsidR="00E52E10" w:rsidRPr="002F6DB9">
        <w:rPr>
          <w:i/>
        </w:rPr>
        <w:t>Rocket Fool</w:t>
      </w:r>
      <w:r w:rsidR="00E52E10">
        <w:rPr>
          <w:i/>
        </w:rPr>
        <w:t xml:space="preserve"> </w:t>
      </w:r>
      <w:r>
        <w:t>is written in Java, it p</w:t>
      </w:r>
      <w:r w:rsidR="00E52E10">
        <w:t xml:space="preserve">rimarily employs the </w:t>
      </w:r>
      <w:r>
        <w:t>Java development fram</w:t>
      </w:r>
      <w:r>
        <w:t>e</w:t>
      </w:r>
      <w:r w:rsidR="002F6DB9">
        <w:t xml:space="preserve">work </w:t>
      </w:r>
      <w:proofErr w:type="spellStart"/>
      <w:r>
        <w:t>libGDX</w:t>
      </w:r>
      <w:proofErr w:type="spellEnd"/>
      <w:r w:rsidR="00326F07">
        <w:t xml:space="preserve"> because of its handy </w:t>
      </w:r>
      <w:r w:rsidR="00326F07" w:rsidRPr="002F6DB9">
        <w:t>features</w:t>
      </w:r>
      <w:r w:rsidR="003E47A9">
        <w:t xml:space="preserve"> like its</w:t>
      </w:r>
      <w:r w:rsidR="00326F07" w:rsidRPr="002F6DB9">
        <w:t xml:space="preserve"> extensive API, and efficient garbage collection</w:t>
      </w:r>
      <w:r w:rsidR="0089653B">
        <w:t>.</w:t>
      </w:r>
      <w:r w:rsidR="00730E1B">
        <w:t xml:space="preserve"> It is a popular framework</w:t>
      </w:r>
      <w:r w:rsidR="00B47FDA">
        <w:t xml:space="preserve"> that is used and i</w:t>
      </w:r>
      <w:r w:rsidR="00B47FDA">
        <w:t>m</w:t>
      </w:r>
      <w:r w:rsidR="00B47FDA">
        <w:t>proved by many developers.</w:t>
      </w:r>
    </w:p>
    <w:p w:rsidR="00B775D5" w:rsidRDefault="003E47A9" w:rsidP="00B775D5">
      <w:pPr>
        <w:pStyle w:val="ListParagraph"/>
        <w:numPr>
          <w:ilvl w:val="0"/>
          <w:numId w:val="14"/>
        </w:numPr>
      </w:pPr>
      <w:r>
        <w:t xml:space="preserve">The Box2D physics engine, compatible with </w:t>
      </w:r>
      <w:proofErr w:type="spellStart"/>
      <w:r>
        <w:t>libGDX</w:t>
      </w:r>
      <w:proofErr w:type="spellEnd"/>
      <w:r w:rsidR="002C1CA0">
        <w:t xml:space="preserve"> thanks to the latter’s Java native i</w:t>
      </w:r>
      <w:r w:rsidR="002C1CA0">
        <w:t>n</w:t>
      </w:r>
      <w:r w:rsidR="002C1CA0">
        <w:t>terface wrapper</w:t>
      </w:r>
      <w:r>
        <w:t>, serves as an eff</w:t>
      </w:r>
      <w:r>
        <w:t>i</w:t>
      </w:r>
      <w:r>
        <w:t xml:space="preserve">cient </w:t>
      </w:r>
      <w:r w:rsidR="002C1CA0">
        <w:t>physics engine to create the core of the game.</w:t>
      </w:r>
    </w:p>
    <w:p w:rsidR="004361BE" w:rsidRPr="00170B7C" w:rsidRDefault="00FE3694" w:rsidP="00170B7C">
      <w:pPr>
        <w:pStyle w:val="ListParagraph"/>
        <w:numPr>
          <w:ilvl w:val="0"/>
          <w:numId w:val="14"/>
        </w:numPr>
        <w:rPr>
          <w:i/>
        </w:rPr>
      </w:pPr>
      <w:r>
        <w:t>The game uses serialization for sa</w:t>
      </w:r>
      <w:r>
        <w:t>v</w:t>
      </w:r>
      <w:r>
        <w:t>ing scores and game progress.</w:t>
      </w:r>
    </w:p>
    <w:p w:rsidR="003F6845" w:rsidRDefault="00AD3373" w:rsidP="00AD3373">
      <w:pPr>
        <w:pStyle w:val="Heading1"/>
      </w:pPr>
      <w:r>
        <w:t>Core Design Details</w:t>
      </w:r>
    </w:p>
    <w:p w:rsidR="00AD3373" w:rsidRDefault="009625C1" w:rsidP="00AD3373">
      <w:pPr>
        <w:ind w:left="0"/>
      </w:pPr>
      <w:r>
        <w:t>The following notes supplement Figure 2 (on the next page).</w:t>
      </w:r>
    </w:p>
    <w:p w:rsidR="00AD3373" w:rsidRDefault="003F6845" w:rsidP="00AD3373">
      <w:pPr>
        <w:pStyle w:val="ListParagraph"/>
        <w:numPr>
          <w:ilvl w:val="0"/>
          <w:numId w:val="14"/>
        </w:numPr>
      </w:pPr>
      <w:r>
        <w:t xml:space="preserve">The </w:t>
      </w:r>
      <w:r w:rsidR="002B2A18">
        <w:t xml:space="preserve">Level class </w:t>
      </w:r>
      <w:r w:rsidR="008941DB">
        <w:t>does most of the work in the program</w:t>
      </w:r>
      <w:r w:rsidR="001D683E">
        <w:t xml:space="preserve"> including updating forces acting on the </w:t>
      </w:r>
      <w:r w:rsidR="009625C1">
        <w:t>p</w:t>
      </w:r>
      <w:r w:rsidR="001D683E">
        <w:t xml:space="preserve">layable </w:t>
      </w:r>
      <w:r w:rsidR="009625C1">
        <w:t>spacecraft.</w:t>
      </w:r>
    </w:p>
    <w:p w:rsidR="00197683" w:rsidRDefault="00D43154" w:rsidP="00AD3373">
      <w:pPr>
        <w:pStyle w:val="ListParagraph"/>
        <w:numPr>
          <w:ilvl w:val="0"/>
          <w:numId w:val="14"/>
        </w:numPr>
      </w:pPr>
      <w:r>
        <w:t>All game levels are extended from the Level class</w:t>
      </w:r>
      <w:r w:rsidR="009625C1">
        <w:t>.</w:t>
      </w:r>
      <w:r w:rsidR="00197683">
        <w:t xml:space="preserve"> Planets, assets, etc, are added to them.</w:t>
      </w:r>
    </w:p>
    <w:p w:rsidR="00AD3373" w:rsidRDefault="00AD3373" w:rsidP="00AD3373">
      <w:pPr>
        <w:pStyle w:val="ListParagraph"/>
        <w:numPr>
          <w:ilvl w:val="0"/>
          <w:numId w:val="14"/>
        </w:numPr>
      </w:pPr>
      <w:r>
        <w:t>The map class</w:t>
      </w:r>
      <w:r w:rsidR="00197683">
        <w:t xml:space="preserve"> determines the edges of the visible and playable map.</w:t>
      </w:r>
    </w:p>
    <w:p w:rsidR="00AD3373" w:rsidRDefault="00197683" w:rsidP="00AD3373">
      <w:pPr>
        <w:pStyle w:val="ListParagraph"/>
        <w:numPr>
          <w:ilvl w:val="0"/>
          <w:numId w:val="14"/>
        </w:numPr>
      </w:pPr>
      <w:proofErr w:type="spellStart"/>
      <w:r>
        <w:t>SolidObject</w:t>
      </w:r>
      <w:proofErr w:type="spellEnd"/>
      <w:r>
        <w:t xml:space="preserve"> uses Box2D’s class, Body, for properties and methods </w:t>
      </w:r>
      <w:r w:rsidR="001439A8">
        <w:t>of</w:t>
      </w:r>
      <w:r w:rsidR="00157DEE">
        <w:t xml:space="preserve"> the physics e</w:t>
      </w:r>
      <w:r w:rsidR="00157DEE">
        <w:t>n</w:t>
      </w:r>
      <w:r w:rsidR="00157DEE">
        <w:t>gine.</w:t>
      </w:r>
    </w:p>
    <w:p w:rsidR="00C870F4" w:rsidRDefault="00C870F4" w:rsidP="00C870F4">
      <w:pPr>
        <w:pStyle w:val="ListParagraph"/>
        <w:numPr>
          <w:ilvl w:val="0"/>
          <w:numId w:val="14"/>
        </w:numPr>
      </w:pPr>
      <w:r>
        <w:t>Playable objects include satellites or spaceships, depending on the level.</w:t>
      </w:r>
      <w:r w:rsidR="00BC023C">
        <w:t xml:space="preserve"> They will be connected to controllers.</w:t>
      </w:r>
    </w:p>
    <w:p w:rsidR="00DA59BD" w:rsidRDefault="00E90C6C" w:rsidP="00AD3373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PositionTrigger</w:t>
      </w:r>
      <w:proofErr w:type="spellEnd"/>
      <w:r>
        <w:t xml:space="preserve"> class is used </w:t>
      </w:r>
      <w:r w:rsidR="0017290E">
        <w:t>for mission objectives</w:t>
      </w:r>
      <w:r>
        <w:t xml:space="preserve">. It listens for a </w:t>
      </w:r>
      <w:proofErr w:type="spellStart"/>
      <w:r>
        <w:t>SolidObject</w:t>
      </w:r>
      <w:proofErr w:type="spellEnd"/>
      <w:r>
        <w:t xml:space="preserve"> (that will most often be a Playable) to get within a ce</w:t>
      </w:r>
      <w:r w:rsidR="0017290E">
        <w:t>rtain radius of a point (like a Waypoint l</w:t>
      </w:r>
      <w:r w:rsidR="0017290E">
        <w:t>o</w:t>
      </w:r>
      <w:r w:rsidR="0017290E">
        <w:t>cation)</w:t>
      </w:r>
      <w:r w:rsidR="00C870F4">
        <w:t xml:space="preserve"> and then triggers an event depending on the</w:t>
      </w:r>
      <w:r w:rsidR="0017290E">
        <w:t xml:space="preserve"> mission scenario.</w:t>
      </w:r>
    </w:p>
    <w:p w:rsidR="00DA59BD" w:rsidRDefault="00C870F4" w:rsidP="00AD3373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OutOfMapTrigger</w:t>
      </w:r>
      <w:proofErr w:type="spellEnd"/>
      <w:r>
        <w:t xml:space="preserve"> and </w:t>
      </w:r>
      <w:proofErr w:type="spellStart"/>
      <w:r>
        <w:t>FuelDepletionTrigger</w:t>
      </w:r>
      <w:proofErr w:type="spellEnd"/>
      <w:r>
        <w:t xml:space="preserve"> are for ending the game when their r</w:t>
      </w:r>
      <w:r>
        <w:t>e</w:t>
      </w:r>
      <w:r>
        <w:t xml:space="preserve">spective scenarios occur, and the </w:t>
      </w:r>
      <w:proofErr w:type="spellStart"/>
      <w:r>
        <w:t>PositionTrigger</w:t>
      </w:r>
      <w:proofErr w:type="spellEnd"/>
      <w:r>
        <w:t xml:space="preserve"> can be used to end the game when the rocket gets close enough to a </w:t>
      </w:r>
      <w:proofErr w:type="spellStart"/>
      <w:r>
        <w:t>SolidObject</w:t>
      </w:r>
      <w:proofErr w:type="spellEnd"/>
      <w:r>
        <w:t xml:space="preserve"> to crash.</w:t>
      </w:r>
    </w:p>
    <w:p w:rsidR="00AF6299" w:rsidRDefault="00FA2CB1" w:rsidP="00FA2CB1">
      <w:pPr>
        <w:pStyle w:val="ListParagraph"/>
        <w:numPr>
          <w:ilvl w:val="0"/>
          <w:numId w:val="14"/>
        </w:numPr>
      </w:pPr>
      <w:r>
        <w:t>Due to the requirements of the Box2D engine, floats were used instead of doubles.</w:t>
      </w:r>
    </w:p>
    <w:p w:rsidR="0061666C" w:rsidRDefault="00FA2CB1" w:rsidP="00AD3373">
      <w:pPr>
        <w:pStyle w:val="ListParagraph"/>
        <w:numPr>
          <w:ilvl w:val="0"/>
          <w:numId w:val="14"/>
        </w:numPr>
      </w:pPr>
      <w:r>
        <w:t>Getter</w:t>
      </w:r>
      <w:r w:rsidR="0061666C">
        <w:t xml:space="preserve"> an</w:t>
      </w:r>
      <w:r>
        <w:t>d setter methods</w:t>
      </w:r>
      <w:r w:rsidR="0061666C">
        <w:t xml:space="preserve"> were </w:t>
      </w:r>
      <w:r>
        <w:t xml:space="preserve">omitted in the UML diagram to prevent crowding, but are assumed to exist </w:t>
      </w:r>
      <w:r w:rsidR="0017290E">
        <w:t>where appropriate</w:t>
      </w:r>
      <w:r>
        <w:t>.</w:t>
      </w:r>
    </w:p>
    <w:p w:rsidR="007504F4" w:rsidRDefault="00EC2BE9" w:rsidP="001439A8">
      <w:pPr>
        <w:tabs>
          <w:tab w:val="left" w:pos="90"/>
          <w:tab w:val="left" w:pos="4860"/>
        </w:tabs>
        <w:ind w:left="0" w:right="8"/>
        <w:jc w:val="center"/>
      </w:pPr>
      <w:r>
        <w:rPr>
          <w:noProof/>
          <w:lang w:eastAsia="en-US"/>
        </w:rPr>
        <w:lastRenderedPageBreak/>
        <w:pict>
          <v:shape id="_x0000_s1040" type="#_x0000_t202" style="position:absolute;left:0;text-align:left;margin-left:359.3pt;margin-top:555.45pt;width:59.2pt;height:131.6pt;z-index:251663360">
            <v:textbox style="layout-flow:vertical;mso-layout-flow-alt:bottom-to-top">
              <w:txbxContent>
                <w:p w:rsidR="00E90C6C" w:rsidRPr="001C43C1" w:rsidRDefault="00E90C6C" w:rsidP="00D52271">
                  <w:pPr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1C43C1">
                    <w:rPr>
                      <w:sz w:val="16"/>
                      <w:szCs w:val="16"/>
                    </w:rPr>
                    <w:t xml:space="preserve">Figure 2: UML </w:t>
                  </w:r>
                  <w:r>
                    <w:rPr>
                      <w:sz w:val="16"/>
                      <w:szCs w:val="16"/>
                    </w:rPr>
                    <w:t>c</w:t>
                  </w:r>
                  <w:r w:rsidRPr="001C43C1">
                    <w:rPr>
                      <w:sz w:val="16"/>
                      <w:szCs w:val="16"/>
                    </w:rPr>
                    <w:t xml:space="preserve">lasses of </w:t>
                  </w:r>
                  <w:r>
                    <w:rPr>
                      <w:sz w:val="16"/>
                      <w:szCs w:val="16"/>
                    </w:rPr>
                    <w:t>m</w:t>
                  </w:r>
                  <w:r w:rsidRPr="001C43C1">
                    <w:rPr>
                      <w:sz w:val="16"/>
                      <w:szCs w:val="16"/>
                    </w:rPr>
                    <w:t xml:space="preserve">odel </w:t>
                  </w:r>
                  <w:r>
                    <w:rPr>
                      <w:sz w:val="16"/>
                      <w:szCs w:val="16"/>
                    </w:rPr>
                    <w:t xml:space="preserve">part of </w:t>
                  </w:r>
                  <w:r w:rsidR="007168E0">
                    <w:rPr>
                      <w:sz w:val="16"/>
                      <w:szCs w:val="16"/>
                    </w:rPr>
                    <w:t xml:space="preserve">the </w:t>
                  </w:r>
                  <w:r>
                    <w:rPr>
                      <w:sz w:val="16"/>
                      <w:szCs w:val="16"/>
                    </w:rPr>
                    <w:t>game (</w:t>
                  </w:r>
                  <w:r w:rsidR="007168E0">
                    <w:rPr>
                      <w:sz w:val="16"/>
                      <w:szCs w:val="16"/>
                    </w:rPr>
                    <w:t xml:space="preserve">figure </w:t>
                  </w:r>
                  <w:r>
                    <w:rPr>
                      <w:sz w:val="16"/>
                      <w:szCs w:val="16"/>
                    </w:rPr>
                    <w:t xml:space="preserve">also available at </w:t>
                  </w:r>
                  <w:r w:rsidRPr="00D52271">
                    <w:rPr>
                      <w:sz w:val="16"/>
                      <w:szCs w:val="16"/>
                    </w:rPr>
                    <w:t>https://turkmenog.lu/static/cd8.png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F04C13">
        <w:rPr>
          <w:noProof/>
          <w:lang w:eastAsia="en-US"/>
        </w:rPr>
        <w:drawing>
          <wp:inline distT="0" distB="0" distL="0" distR="0">
            <wp:extent cx="6477000" cy="9103415"/>
            <wp:effectExtent l="19050" t="0" r="0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193" cy="9110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373" w:rsidRDefault="00AD3373" w:rsidP="007504F4">
      <w:pPr>
        <w:pStyle w:val="Heading1"/>
      </w:pPr>
      <w:r>
        <w:lastRenderedPageBreak/>
        <w:t>Task Assignment</w:t>
      </w:r>
    </w:p>
    <w:p w:rsidR="00AD3373" w:rsidRDefault="00AD3373" w:rsidP="00AD3373">
      <w:pPr>
        <w:pStyle w:val="Heading2"/>
      </w:pPr>
      <w:proofErr w:type="spellStart"/>
      <w:r>
        <w:t>Ömer</w:t>
      </w:r>
      <w:proofErr w:type="spellEnd"/>
    </w:p>
    <w:p w:rsidR="00EB09BF" w:rsidRDefault="00EB09BF" w:rsidP="009654AC">
      <w:pPr>
        <w:pStyle w:val="ListParagraph"/>
        <w:numPr>
          <w:ilvl w:val="0"/>
          <w:numId w:val="14"/>
        </w:numPr>
      </w:pPr>
      <w:r>
        <w:t xml:space="preserve">In-Game screen </w:t>
      </w:r>
      <w:r w:rsidR="001439A8">
        <w:t>G</w:t>
      </w:r>
      <w:r>
        <w:t>UI</w:t>
      </w:r>
      <w:r w:rsidR="002A1C8D">
        <w:t xml:space="preserve"> (some parts)</w:t>
      </w:r>
    </w:p>
    <w:p w:rsidR="00A75463" w:rsidRDefault="00A75463" w:rsidP="009654AC">
      <w:pPr>
        <w:pStyle w:val="ListParagraph"/>
        <w:numPr>
          <w:ilvl w:val="0"/>
          <w:numId w:val="14"/>
        </w:numPr>
      </w:pPr>
      <w:r>
        <w:t>Scenario and script</w:t>
      </w:r>
      <w:r w:rsidR="00152C7E">
        <w:t xml:space="preserve"> preparation</w:t>
      </w:r>
    </w:p>
    <w:p w:rsidR="00AD3373" w:rsidRDefault="00AD3373" w:rsidP="00AD3373">
      <w:pPr>
        <w:pStyle w:val="Heading2"/>
      </w:pPr>
      <w:proofErr w:type="spellStart"/>
      <w:r>
        <w:t>Alperen</w:t>
      </w:r>
      <w:proofErr w:type="spellEnd"/>
    </w:p>
    <w:p w:rsidR="00CE2330" w:rsidRDefault="009654AC" w:rsidP="00CE2330">
      <w:pPr>
        <w:pStyle w:val="ListParagraph"/>
        <w:numPr>
          <w:ilvl w:val="0"/>
          <w:numId w:val="14"/>
        </w:numPr>
      </w:pPr>
      <w:r>
        <w:t>Menu screens</w:t>
      </w:r>
      <w:r w:rsidR="001439A8">
        <w:t>’ classes and GUI</w:t>
      </w:r>
    </w:p>
    <w:p w:rsidR="00CE2330" w:rsidRDefault="00CE2330" w:rsidP="00CE2330">
      <w:pPr>
        <w:pStyle w:val="ListParagraph"/>
        <w:numPr>
          <w:ilvl w:val="0"/>
          <w:numId w:val="14"/>
        </w:numPr>
      </w:pPr>
      <w:r>
        <w:t>Animations</w:t>
      </w:r>
      <w:r w:rsidR="00152C7E">
        <w:t xml:space="preserve"> and graphics</w:t>
      </w:r>
    </w:p>
    <w:p w:rsidR="00112F0B" w:rsidRDefault="00112F0B" w:rsidP="00CE2330">
      <w:pPr>
        <w:pStyle w:val="ListParagraph"/>
        <w:numPr>
          <w:ilvl w:val="0"/>
          <w:numId w:val="14"/>
        </w:numPr>
      </w:pPr>
      <w:proofErr w:type="spellStart"/>
      <w:r>
        <w:t>Cutscenes</w:t>
      </w:r>
      <w:proofErr w:type="spellEnd"/>
      <w:r w:rsidR="00F359E5">
        <w:t xml:space="preserve"> </w:t>
      </w:r>
    </w:p>
    <w:p w:rsidR="00CE2330" w:rsidRDefault="00CE2330" w:rsidP="00CE2330">
      <w:pPr>
        <w:pStyle w:val="ListParagraph"/>
        <w:numPr>
          <w:ilvl w:val="0"/>
          <w:numId w:val="14"/>
        </w:numPr>
      </w:pPr>
      <w:r>
        <w:t xml:space="preserve">Sounds </w:t>
      </w:r>
    </w:p>
    <w:p w:rsidR="00AD3373" w:rsidRDefault="00AD3373" w:rsidP="00AD3373">
      <w:pPr>
        <w:pStyle w:val="Heading2"/>
      </w:pPr>
      <w:r>
        <w:t>Levent</w:t>
      </w:r>
    </w:p>
    <w:p w:rsidR="003A7A16" w:rsidRDefault="003A7A16" w:rsidP="003A7A16">
      <w:pPr>
        <w:pStyle w:val="ListParagraph"/>
        <w:numPr>
          <w:ilvl w:val="0"/>
          <w:numId w:val="14"/>
        </w:numPr>
      </w:pPr>
      <w:proofErr w:type="spellStart"/>
      <w:r>
        <w:t>SaveState</w:t>
      </w:r>
      <w:proofErr w:type="spellEnd"/>
      <w:r>
        <w:t xml:space="preserve"> class</w:t>
      </w:r>
    </w:p>
    <w:p w:rsidR="00D360E4" w:rsidRDefault="00D360E4" w:rsidP="00AD3373">
      <w:pPr>
        <w:pStyle w:val="ListParagraph"/>
        <w:numPr>
          <w:ilvl w:val="0"/>
          <w:numId w:val="14"/>
        </w:numPr>
      </w:pPr>
      <w:r>
        <w:t>Level class (some of the methods)</w:t>
      </w:r>
    </w:p>
    <w:p w:rsidR="00A75463" w:rsidRDefault="003A7A16" w:rsidP="00AD3373">
      <w:pPr>
        <w:pStyle w:val="ListParagraph"/>
        <w:numPr>
          <w:ilvl w:val="0"/>
          <w:numId w:val="14"/>
        </w:numPr>
      </w:pPr>
      <w:r>
        <w:t>Learning content preparation</w:t>
      </w:r>
    </w:p>
    <w:p w:rsidR="00AD3373" w:rsidRDefault="00AD3373" w:rsidP="00AD3373">
      <w:pPr>
        <w:pStyle w:val="Heading2"/>
      </w:pPr>
      <w:proofErr w:type="spellStart"/>
      <w:r>
        <w:t>Yaman</w:t>
      </w:r>
      <w:proofErr w:type="spellEnd"/>
    </w:p>
    <w:p w:rsidR="002A1C8D" w:rsidRDefault="002A1C8D" w:rsidP="002A1C8D">
      <w:pPr>
        <w:pStyle w:val="ListParagraph"/>
        <w:numPr>
          <w:ilvl w:val="0"/>
          <w:numId w:val="14"/>
        </w:numPr>
      </w:pPr>
      <w:r>
        <w:t>In-Game screen GUI (some parts)</w:t>
      </w:r>
    </w:p>
    <w:p w:rsidR="009654AC" w:rsidRDefault="009654AC" w:rsidP="009654AC">
      <w:pPr>
        <w:pStyle w:val="ListParagraph"/>
        <w:numPr>
          <w:ilvl w:val="0"/>
          <w:numId w:val="14"/>
        </w:numPr>
      </w:pPr>
      <w:r>
        <w:t>Map class</w:t>
      </w:r>
    </w:p>
    <w:p w:rsidR="009654AC" w:rsidRDefault="009654AC" w:rsidP="009654AC">
      <w:pPr>
        <w:pStyle w:val="ListParagraph"/>
        <w:numPr>
          <w:ilvl w:val="0"/>
          <w:numId w:val="14"/>
        </w:numPr>
      </w:pPr>
      <w:r>
        <w:t>Obstacle classes</w:t>
      </w:r>
    </w:p>
    <w:p w:rsidR="00EB09BF" w:rsidRDefault="00EB09BF" w:rsidP="009654AC">
      <w:pPr>
        <w:pStyle w:val="ListParagraph"/>
        <w:numPr>
          <w:ilvl w:val="0"/>
          <w:numId w:val="14"/>
        </w:numPr>
      </w:pPr>
      <w:r>
        <w:t>Waypoint class</w:t>
      </w:r>
    </w:p>
    <w:p w:rsidR="003A7A16" w:rsidRDefault="003A7A16" w:rsidP="003A7A16">
      <w:pPr>
        <w:pStyle w:val="ListParagraph"/>
        <w:numPr>
          <w:ilvl w:val="0"/>
          <w:numId w:val="14"/>
        </w:numPr>
      </w:pPr>
      <w:r>
        <w:t>Trigger classes</w:t>
      </w:r>
    </w:p>
    <w:p w:rsidR="00AD3373" w:rsidRDefault="00AD3373" w:rsidP="00AD3373">
      <w:pPr>
        <w:pStyle w:val="Heading2"/>
      </w:pPr>
      <w:proofErr w:type="spellStart"/>
      <w:r>
        <w:t>Hakan</w:t>
      </w:r>
      <w:proofErr w:type="spellEnd"/>
    </w:p>
    <w:p w:rsidR="00AD3373" w:rsidRDefault="009654AC" w:rsidP="00AD3373">
      <w:pPr>
        <w:pStyle w:val="ListParagraph"/>
        <w:numPr>
          <w:ilvl w:val="0"/>
          <w:numId w:val="14"/>
        </w:numPr>
      </w:pPr>
      <w:r>
        <w:t>Playable class</w:t>
      </w:r>
    </w:p>
    <w:p w:rsidR="001439A8" w:rsidRDefault="001439A8" w:rsidP="00AD3373">
      <w:pPr>
        <w:pStyle w:val="ListParagraph"/>
        <w:numPr>
          <w:ilvl w:val="0"/>
          <w:numId w:val="14"/>
        </w:numPr>
      </w:pPr>
      <w:proofErr w:type="spellStart"/>
      <w:r>
        <w:t>GameObject</w:t>
      </w:r>
      <w:proofErr w:type="spellEnd"/>
      <w:r>
        <w:t xml:space="preserve"> and </w:t>
      </w:r>
      <w:proofErr w:type="spellStart"/>
      <w:r>
        <w:t>SolidObject</w:t>
      </w:r>
      <w:proofErr w:type="spellEnd"/>
      <w:r>
        <w:t xml:space="preserve"> classes</w:t>
      </w:r>
    </w:p>
    <w:p w:rsidR="009654AC" w:rsidRDefault="009654AC" w:rsidP="00AD3373">
      <w:pPr>
        <w:pStyle w:val="ListParagraph"/>
        <w:numPr>
          <w:ilvl w:val="0"/>
          <w:numId w:val="14"/>
        </w:numPr>
      </w:pPr>
      <w:r>
        <w:t xml:space="preserve">Celestial Body </w:t>
      </w:r>
      <w:r w:rsidR="001439A8">
        <w:t>class and subclasses</w:t>
      </w:r>
    </w:p>
    <w:p w:rsidR="009654AC" w:rsidRDefault="009654AC" w:rsidP="00AD3373">
      <w:pPr>
        <w:pStyle w:val="ListParagraph"/>
        <w:numPr>
          <w:ilvl w:val="0"/>
          <w:numId w:val="14"/>
        </w:numPr>
      </w:pPr>
      <w:r>
        <w:t>Level class</w:t>
      </w:r>
      <w:r w:rsidR="001439A8">
        <w:t xml:space="preserve"> (most of it)</w:t>
      </w:r>
    </w:p>
    <w:p w:rsidR="00A14025" w:rsidRDefault="00A14025" w:rsidP="00AD3373">
      <w:pPr>
        <w:pStyle w:val="ListParagraph"/>
        <w:numPr>
          <w:ilvl w:val="0"/>
          <w:numId w:val="14"/>
        </w:numPr>
      </w:pPr>
      <w:r>
        <w:t>Control classes</w:t>
      </w:r>
    </w:p>
    <w:p w:rsidR="00DD0B89" w:rsidRDefault="00DD0B89" w:rsidP="00AD3373">
      <w:pPr>
        <w:pStyle w:val="ListParagraph"/>
        <w:numPr>
          <w:ilvl w:val="0"/>
          <w:numId w:val="14"/>
        </w:numPr>
      </w:pPr>
      <w:r>
        <w:t>Camera/viewpoint classes</w:t>
      </w:r>
    </w:p>
    <w:p w:rsidR="00725525" w:rsidRDefault="00725525" w:rsidP="00725525">
      <w:pPr>
        <w:pStyle w:val="Heading2"/>
      </w:pPr>
      <w:r>
        <w:t>All group members</w:t>
      </w:r>
    </w:p>
    <w:p w:rsidR="00725525" w:rsidRDefault="00725525" w:rsidP="00725525">
      <w:pPr>
        <w:pStyle w:val="ListParagraph"/>
        <w:numPr>
          <w:ilvl w:val="0"/>
          <w:numId w:val="14"/>
        </w:numPr>
      </w:pPr>
      <w:r>
        <w:t>Level design and coding</w:t>
      </w:r>
    </w:p>
    <w:p w:rsidR="00560C18" w:rsidRDefault="00560C18" w:rsidP="00725525">
      <w:pPr>
        <w:pStyle w:val="ListParagraph"/>
        <w:numPr>
          <w:ilvl w:val="0"/>
          <w:numId w:val="14"/>
        </w:numPr>
      </w:pPr>
      <w:r>
        <w:t>Debugging</w:t>
      </w:r>
    </w:p>
    <w:p w:rsidR="00560C18" w:rsidRDefault="00560C18" w:rsidP="00725525">
      <w:pPr>
        <w:pStyle w:val="ListParagraph"/>
        <w:numPr>
          <w:ilvl w:val="0"/>
          <w:numId w:val="14"/>
        </w:numPr>
      </w:pPr>
      <w:r>
        <w:t>Balancing</w:t>
      </w:r>
    </w:p>
    <w:p w:rsidR="00725525" w:rsidRDefault="00725525" w:rsidP="00725525">
      <w:pPr>
        <w:pStyle w:val="ListParagraph"/>
        <w:numPr>
          <w:ilvl w:val="0"/>
          <w:numId w:val="14"/>
        </w:numPr>
      </w:pPr>
      <w:proofErr w:type="spellStart"/>
      <w:r>
        <w:t>Playtesting</w:t>
      </w:r>
      <w:proofErr w:type="spellEnd"/>
      <w:r w:rsidR="00112F0B">
        <w:t xml:space="preserve"> and reflecting</w:t>
      </w:r>
    </w:p>
    <w:p w:rsidR="00E6063B" w:rsidRDefault="00E6063B" w:rsidP="00725525">
      <w:pPr>
        <w:pStyle w:val="ListParagraph"/>
        <w:numPr>
          <w:ilvl w:val="0"/>
          <w:numId w:val="14"/>
        </w:numPr>
      </w:pPr>
      <w:r>
        <w:t>Collecting assets, such as illustrations for dialog boxes or music.</w:t>
      </w:r>
    </w:p>
    <w:p w:rsidR="00E6063B" w:rsidRDefault="00E6063B" w:rsidP="00E6063B"/>
    <w:p w:rsidR="00E6063B" w:rsidRPr="00725525" w:rsidRDefault="00E6063B" w:rsidP="00E6063B"/>
    <w:sectPr w:rsidR="00E6063B" w:rsidRPr="00725525" w:rsidSect="00127FD2">
      <w:endnotePr>
        <w:numFmt w:val="decimal"/>
      </w:endnotePr>
      <w:type w:val="continuous"/>
      <w:pgSz w:w="11906" w:h="16838" w:code="9"/>
      <w:pgMar w:top="851" w:right="1134" w:bottom="992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D79" w:rsidRDefault="002D7D79">
      <w:pPr>
        <w:pStyle w:val="ReferenceHeader"/>
      </w:pPr>
      <w:r>
        <w:t>References</w:t>
      </w:r>
    </w:p>
  </w:endnote>
  <w:endnote w:type="continuationSeparator" w:id="0">
    <w:p w:rsidR="002D7D79" w:rsidRDefault="002D7D79">
      <w:r>
        <w:continuationSeparator/>
      </w:r>
    </w:p>
  </w:endnote>
  <w:endnote w:type="continuationNotice" w:id="1">
    <w:p w:rsidR="002D7D79" w:rsidRDefault="002D7D7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482642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90C6C" w:rsidRDefault="00E90C6C" w:rsidP="007504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Cs w:val="24"/>
              </w:rPr>
              <w:fldChar w:fldCharType="separate"/>
            </w:r>
            <w:r w:rsidR="004F5437">
              <w:rPr>
                <w:b/>
                <w:noProof/>
              </w:rPr>
              <w:t>4</w:t>
            </w:r>
            <w:r>
              <w:rPr>
                <w:b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Cs w:val="24"/>
              </w:rPr>
              <w:fldChar w:fldCharType="separate"/>
            </w:r>
            <w:r w:rsidR="004F5437">
              <w:rPr>
                <w:b/>
                <w:noProof/>
              </w:rPr>
              <w:t>4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:rsidR="00E90C6C" w:rsidRDefault="00E90C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D79" w:rsidRDefault="002D7D79">
      <w:pPr>
        <w:spacing w:before="0"/>
      </w:pPr>
      <w:r>
        <w:separator/>
      </w:r>
    </w:p>
  </w:footnote>
  <w:footnote w:type="continuationSeparator" w:id="0">
    <w:p w:rsidR="002D7D79" w:rsidRDefault="002D7D79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9A2C5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C346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A26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63EA5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2B629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F6D5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A10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D704C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5430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1AD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4E7E7D06"/>
    <w:multiLevelType w:val="hybridMultilevel"/>
    <w:tmpl w:val="4C1A0680"/>
    <w:lvl w:ilvl="0" w:tplc="036ED4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2A73986"/>
    <w:multiLevelType w:val="hybridMultilevel"/>
    <w:tmpl w:val="F99A4A80"/>
    <w:lvl w:ilvl="0" w:tplc="4A62FB94">
      <w:start w:val="1"/>
      <w:numFmt w:val="bullet"/>
      <w:lvlText w:val=""/>
      <w:lvlJc w:val="left"/>
      <w:pPr>
        <w:ind w:left="117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76445574"/>
    <w:multiLevelType w:val="hybridMultilevel"/>
    <w:tmpl w:val="0246A3CE"/>
    <w:lvl w:ilvl="0" w:tplc="B7060FBC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79D70EEE"/>
    <w:multiLevelType w:val="singleLevel"/>
    <w:tmpl w:val="457CFE1A"/>
    <w:lvl w:ilvl="0">
      <w:start w:val="1"/>
      <w:numFmt w:val="decimal"/>
      <w:pStyle w:val="EndnoteText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001"/>
  <w:documentProtection w:edit="forms" w:enforcement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/>
  <w:rsids>
    <w:rsidRoot w:val="008C4920"/>
    <w:rsid w:val="00012050"/>
    <w:rsid w:val="000222C3"/>
    <w:rsid w:val="00073672"/>
    <w:rsid w:val="000961C6"/>
    <w:rsid w:val="000A5F9E"/>
    <w:rsid w:val="000F5AE1"/>
    <w:rsid w:val="001064C0"/>
    <w:rsid w:val="00112F0B"/>
    <w:rsid w:val="00127FD2"/>
    <w:rsid w:val="001439A8"/>
    <w:rsid w:val="00152C7E"/>
    <w:rsid w:val="00157DEE"/>
    <w:rsid w:val="00163474"/>
    <w:rsid w:val="00170B7C"/>
    <w:rsid w:val="0017290E"/>
    <w:rsid w:val="00197683"/>
    <w:rsid w:val="001B0919"/>
    <w:rsid w:val="001C43C1"/>
    <w:rsid w:val="001C4663"/>
    <w:rsid w:val="001C611C"/>
    <w:rsid w:val="001D256F"/>
    <w:rsid w:val="001D683E"/>
    <w:rsid w:val="001E7ABC"/>
    <w:rsid w:val="001F3C4C"/>
    <w:rsid w:val="0021282E"/>
    <w:rsid w:val="00257506"/>
    <w:rsid w:val="00281062"/>
    <w:rsid w:val="002A1C8D"/>
    <w:rsid w:val="002B1659"/>
    <w:rsid w:val="002B2A18"/>
    <w:rsid w:val="002B4BA2"/>
    <w:rsid w:val="002C1CA0"/>
    <w:rsid w:val="002D63F7"/>
    <w:rsid w:val="002D7D79"/>
    <w:rsid w:val="002F19DF"/>
    <w:rsid w:val="002F6DB9"/>
    <w:rsid w:val="00304D39"/>
    <w:rsid w:val="00314B29"/>
    <w:rsid w:val="0032247C"/>
    <w:rsid w:val="00326F07"/>
    <w:rsid w:val="003534A9"/>
    <w:rsid w:val="00356A30"/>
    <w:rsid w:val="003838E8"/>
    <w:rsid w:val="003A79A6"/>
    <w:rsid w:val="003A7A16"/>
    <w:rsid w:val="003D1281"/>
    <w:rsid w:val="003D130C"/>
    <w:rsid w:val="003E47A9"/>
    <w:rsid w:val="003F6845"/>
    <w:rsid w:val="00412F0B"/>
    <w:rsid w:val="00420679"/>
    <w:rsid w:val="0042413E"/>
    <w:rsid w:val="004361BE"/>
    <w:rsid w:val="00437283"/>
    <w:rsid w:val="00450169"/>
    <w:rsid w:val="00462EBA"/>
    <w:rsid w:val="004847DA"/>
    <w:rsid w:val="004900FA"/>
    <w:rsid w:val="004C1984"/>
    <w:rsid w:val="004C5003"/>
    <w:rsid w:val="004F5437"/>
    <w:rsid w:val="004F6099"/>
    <w:rsid w:val="005127E0"/>
    <w:rsid w:val="00514733"/>
    <w:rsid w:val="00522A91"/>
    <w:rsid w:val="005349B6"/>
    <w:rsid w:val="00560C18"/>
    <w:rsid w:val="00562262"/>
    <w:rsid w:val="005628B4"/>
    <w:rsid w:val="005657D4"/>
    <w:rsid w:val="005864C5"/>
    <w:rsid w:val="005E3059"/>
    <w:rsid w:val="006015AC"/>
    <w:rsid w:val="006137D6"/>
    <w:rsid w:val="00615EF2"/>
    <w:rsid w:val="0061666C"/>
    <w:rsid w:val="0062678C"/>
    <w:rsid w:val="00635F64"/>
    <w:rsid w:val="006877B5"/>
    <w:rsid w:val="006A6A3C"/>
    <w:rsid w:val="006B2820"/>
    <w:rsid w:val="006B7658"/>
    <w:rsid w:val="006C2193"/>
    <w:rsid w:val="006D4C48"/>
    <w:rsid w:val="006E491F"/>
    <w:rsid w:val="006F3202"/>
    <w:rsid w:val="006F6504"/>
    <w:rsid w:val="00712ED5"/>
    <w:rsid w:val="0071571E"/>
    <w:rsid w:val="007168E0"/>
    <w:rsid w:val="00716B4A"/>
    <w:rsid w:val="00725525"/>
    <w:rsid w:val="00730E1B"/>
    <w:rsid w:val="007504F4"/>
    <w:rsid w:val="0076669E"/>
    <w:rsid w:val="00766C0E"/>
    <w:rsid w:val="00797521"/>
    <w:rsid w:val="007E79A2"/>
    <w:rsid w:val="007F20F7"/>
    <w:rsid w:val="00807E4D"/>
    <w:rsid w:val="00870532"/>
    <w:rsid w:val="008941DB"/>
    <w:rsid w:val="0089653B"/>
    <w:rsid w:val="008B3788"/>
    <w:rsid w:val="008C4920"/>
    <w:rsid w:val="008E3C0E"/>
    <w:rsid w:val="008F2D24"/>
    <w:rsid w:val="008F4200"/>
    <w:rsid w:val="008F5F6A"/>
    <w:rsid w:val="00913980"/>
    <w:rsid w:val="00917A1C"/>
    <w:rsid w:val="009625C1"/>
    <w:rsid w:val="009654AC"/>
    <w:rsid w:val="00976639"/>
    <w:rsid w:val="00995AE9"/>
    <w:rsid w:val="009A10C1"/>
    <w:rsid w:val="009A218E"/>
    <w:rsid w:val="009A4197"/>
    <w:rsid w:val="009A445B"/>
    <w:rsid w:val="009B578B"/>
    <w:rsid w:val="00A14025"/>
    <w:rsid w:val="00A2667F"/>
    <w:rsid w:val="00A32516"/>
    <w:rsid w:val="00A52303"/>
    <w:rsid w:val="00A65D57"/>
    <w:rsid w:val="00A75463"/>
    <w:rsid w:val="00A94021"/>
    <w:rsid w:val="00AD3373"/>
    <w:rsid w:val="00AF6299"/>
    <w:rsid w:val="00B21112"/>
    <w:rsid w:val="00B36012"/>
    <w:rsid w:val="00B369E1"/>
    <w:rsid w:val="00B47FDA"/>
    <w:rsid w:val="00B52E14"/>
    <w:rsid w:val="00B67008"/>
    <w:rsid w:val="00B71B79"/>
    <w:rsid w:val="00B775D5"/>
    <w:rsid w:val="00B955C6"/>
    <w:rsid w:val="00BA313D"/>
    <w:rsid w:val="00BB6F86"/>
    <w:rsid w:val="00BC023C"/>
    <w:rsid w:val="00BC1B2B"/>
    <w:rsid w:val="00BC243D"/>
    <w:rsid w:val="00BF1E96"/>
    <w:rsid w:val="00BF3496"/>
    <w:rsid w:val="00C15377"/>
    <w:rsid w:val="00C24E5C"/>
    <w:rsid w:val="00C53B3E"/>
    <w:rsid w:val="00C870F4"/>
    <w:rsid w:val="00CB7DDC"/>
    <w:rsid w:val="00CD40BC"/>
    <w:rsid w:val="00CE2330"/>
    <w:rsid w:val="00D01923"/>
    <w:rsid w:val="00D27380"/>
    <w:rsid w:val="00D3002D"/>
    <w:rsid w:val="00D360E4"/>
    <w:rsid w:val="00D43154"/>
    <w:rsid w:val="00D440CC"/>
    <w:rsid w:val="00D52271"/>
    <w:rsid w:val="00D8259F"/>
    <w:rsid w:val="00D96A85"/>
    <w:rsid w:val="00DA59BD"/>
    <w:rsid w:val="00DC49CA"/>
    <w:rsid w:val="00DD0B89"/>
    <w:rsid w:val="00DD20B4"/>
    <w:rsid w:val="00DD5A99"/>
    <w:rsid w:val="00E52E10"/>
    <w:rsid w:val="00E6063B"/>
    <w:rsid w:val="00E6443B"/>
    <w:rsid w:val="00E90C6C"/>
    <w:rsid w:val="00EA02C7"/>
    <w:rsid w:val="00EB09BF"/>
    <w:rsid w:val="00EB4020"/>
    <w:rsid w:val="00EC2BE9"/>
    <w:rsid w:val="00EC6723"/>
    <w:rsid w:val="00F04C13"/>
    <w:rsid w:val="00F063A7"/>
    <w:rsid w:val="00F359E5"/>
    <w:rsid w:val="00F52F02"/>
    <w:rsid w:val="00F56123"/>
    <w:rsid w:val="00F56BA5"/>
    <w:rsid w:val="00F905A5"/>
    <w:rsid w:val="00FA2CB1"/>
    <w:rsid w:val="00FA615F"/>
    <w:rsid w:val="00FB1AE5"/>
    <w:rsid w:val="00FE3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  <w:ind w:left="567"/>
      <w:jc w:val="both"/>
    </w:pPr>
    <w:rPr>
      <w:sz w:val="24"/>
      <w:lang w:eastAsia="en-GB"/>
    </w:rPr>
  </w:style>
  <w:style w:type="paragraph" w:styleId="Heading1">
    <w:name w:val="heading 1"/>
    <w:next w:val="Normal"/>
    <w:qFormat/>
    <w:pPr>
      <w:keepNext/>
      <w:numPr>
        <w:numId w:val="1"/>
      </w:numPr>
      <w:shd w:val="solid" w:color="auto" w:fill="000000"/>
      <w:spacing w:before="240"/>
      <w:outlineLvl w:val="0"/>
    </w:pPr>
    <w:rPr>
      <w:rFonts w:ascii="Arial" w:hAnsi="Arial"/>
      <w:b/>
      <w:noProof/>
      <w:kern w:val="28"/>
      <w:sz w:val="32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Formal">
    <w:name w:val="Formal"/>
    <w:rPr>
      <w:i/>
      <w:noProof/>
    </w:rPr>
  </w:style>
  <w:style w:type="paragraph" w:styleId="BodyText">
    <w:name w:val="Body Text"/>
    <w:basedOn w:val="Normal"/>
    <w:next w:val="BodyTextIndent"/>
    <w:pPr>
      <w:spacing w:after="120"/>
    </w:pPr>
  </w:style>
  <w:style w:type="paragraph" w:styleId="BodyTextIndent">
    <w:name w:val="Body Text Indent"/>
    <w:basedOn w:val="BodyText"/>
    <w:pPr>
      <w:ind w:firstLine="340"/>
    </w:pPr>
  </w:style>
  <w:style w:type="paragraph" w:styleId="Title">
    <w:name w:val="Title"/>
    <w:basedOn w:val="Normal"/>
    <w:next w:val="Author"/>
    <w:qFormat/>
    <w:rsid w:val="00127FD2"/>
    <w:pPr>
      <w:spacing w:before="480" w:after="240"/>
      <w:ind w:left="0"/>
      <w:jc w:val="center"/>
    </w:pPr>
    <w:rPr>
      <w:rFonts w:ascii="Impact" w:hAnsi="Impact"/>
      <w:b/>
      <w:kern w:val="28"/>
      <w:sz w:val="48"/>
    </w:rPr>
  </w:style>
  <w:style w:type="paragraph" w:customStyle="1" w:styleId="Author">
    <w:name w:val="Author"/>
    <w:basedOn w:val="BodyText"/>
    <w:next w:val="Address"/>
    <w:rsid w:val="00127FD2"/>
    <w:pPr>
      <w:ind w:left="0"/>
      <w:jc w:val="center"/>
    </w:pPr>
    <w:rPr>
      <w:b/>
    </w:rPr>
  </w:style>
  <w:style w:type="paragraph" w:styleId="Caption">
    <w:name w:val="caption"/>
    <w:basedOn w:val="Normal"/>
    <w:next w:val="BodyTextIndent"/>
    <w:qFormat/>
    <w:pPr>
      <w:spacing w:after="120"/>
      <w:jc w:val="center"/>
    </w:pPr>
  </w:style>
  <w:style w:type="paragraph" w:customStyle="1" w:styleId="Figure">
    <w:name w:val="Figure"/>
    <w:basedOn w:val="BodyText"/>
    <w:next w:val="Caption"/>
    <w:pPr>
      <w:keepNext/>
      <w:jc w:val="center"/>
    </w:pPr>
  </w:style>
  <w:style w:type="paragraph" w:customStyle="1" w:styleId="Program">
    <w:name w:val="Program"/>
    <w:basedOn w:val="BodyTextIndent"/>
    <w:pPr>
      <w:spacing w:after="0"/>
      <w:ind w:left="624" w:right="284" w:firstLine="0"/>
      <w:jc w:val="left"/>
    </w:pPr>
    <w:rPr>
      <w:rFonts w:ascii="Courier New" w:hAnsi="Courier New"/>
      <w:noProof/>
    </w:rPr>
  </w:style>
  <w:style w:type="character" w:customStyle="1" w:styleId="Symbol">
    <w:name w:val="Symbol"/>
    <w:rPr>
      <w:i/>
      <w:noProof/>
    </w:rPr>
  </w:style>
  <w:style w:type="paragraph" w:customStyle="1" w:styleId="Address">
    <w:name w:val="Address"/>
    <w:basedOn w:val="Author"/>
    <w:next w:val="Heading1"/>
    <w:rPr>
      <w:b w:val="0"/>
    </w:rPr>
  </w:style>
  <w:style w:type="paragraph" w:customStyle="1" w:styleId="for">
    <w:name w:val="for"/>
    <w:next w:val="Date"/>
    <w:rPr>
      <w:i/>
      <w:noProof/>
      <w:sz w:val="24"/>
      <w:u w:val="wave"/>
      <w:lang w:val="en-GB" w:eastAsia="en-GB"/>
    </w:rPr>
  </w:style>
  <w:style w:type="paragraph" w:styleId="EndnoteText">
    <w:name w:val="endnote text"/>
    <w:basedOn w:val="Normal"/>
    <w:semiHidden/>
    <w:rsid w:val="006B2820"/>
    <w:pPr>
      <w:numPr>
        <w:numId w:val="2"/>
      </w:numPr>
    </w:pPr>
  </w:style>
  <w:style w:type="character" w:styleId="EndnoteReference">
    <w:name w:val="endnote reference"/>
    <w:semiHidden/>
    <w:rPr>
      <w:vertAlign w:val="baseline"/>
    </w:rPr>
  </w:style>
  <w:style w:type="paragraph" w:customStyle="1" w:styleId="Abstract">
    <w:name w:val="Abstract"/>
    <w:basedOn w:val="Normal"/>
    <w:next w:val="Normal"/>
    <w:pPr>
      <w:spacing w:before="240"/>
      <w:ind w:left="720" w:right="720"/>
    </w:pPr>
    <w:rPr>
      <w:b/>
      <w:sz w:val="20"/>
    </w:rPr>
  </w:style>
  <w:style w:type="paragraph" w:customStyle="1" w:styleId="AbstractText">
    <w:name w:val="Abstract Text"/>
    <w:basedOn w:val="Normal"/>
    <w:next w:val="Heading1"/>
    <w:pPr>
      <w:spacing w:after="120"/>
      <w:ind w:left="720" w:right="720"/>
    </w:pPr>
    <w:rPr>
      <w:sz w:val="20"/>
    </w:rPr>
  </w:style>
  <w:style w:type="paragraph" w:customStyle="1" w:styleId="ReferenceHeader">
    <w:name w:val="ReferenceHeader"/>
    <w:basedOn w:val="Heading1"/>
    <w:pPr>
      <w:numPr>
        <w:numId w:val="0"/>
      </w:numPr>
      <w:shd w:val="pct20" w:color="000000" w:fill="FFFFFF"/>
      <w:spacing w:before="480"/>
    </w:pPr>
    <w:rPr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Emphasis">
    <w:name w:val="Emphasis"/>
    <w:qFormat/>
    <w:rPr>
      <w:i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styleId="BodyTextIndent2">
    <w:name w:val="Body Text Indent 2"/>
    <w:basedOn w:val="Normal"/>
  </w:style>
  <w:style w:type="table" w:styleId="TableGrid">
    <w:name w:val="Table Grid"/>
    <w:basedOn w:val="TableNormal"/>
    <w:rsid w:val="00562262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for"/>
    <w:next w:val="Title"/>
    <w:pPr>
      <w:jc w:val="right"/>
    </w:pPr>
  </w:style>
  <w:style w:type="paragraph" w:customStyle="1" w:styleId="GroupNumber">
    <w:name w:val="GroupNumber"/>
    <w:basedOn w:val="Normal"/>
    <w:rsid w:val="003534A9"/>
    <w:pPr>
      <w:spacing w:before="0"/>
    </w:pPr>
    <w:rPr>
      <w:rFonts w:ascii="Comic Sans MS" w:hAnsi="Comic Sans MS"/>
      <w:sz w:val="96"/>
      <w:szCs w:val="96"/>
    </w:rPr>
  </w:style>
  <w:style w:type="paragraph" w:customStyle="1" w:styleId="GroupName">
    <w:name w:val="GroupName"/>
    <w:basedOn w:val="Normal"/>
    <w:next w:val="Author"/>
    <w:rsid w:val="00127FD2"/>
    <w:pPr>
      <w:spacing w:after="240"/>
      <w:ind w:left="0"/>
      <w:jc w:val="center"/>
    </w:pPr>
    <w:rPr>
      <w:sz w:val="32"/>
      <w:szCs w:val="32"/>
    </w:rPr>
  </w:style>
  <w:style w:type="paragraph" w:customStyle="1" w:styleId="Assistant">
    <w:name w:val="Assistant"/>
    <w:basedOn w:val="Normal"/>
    <w:rsid w:val="009A4197"/>
    <w:pPr>
      <w:spacing w:after="240"/>
    </w:pPr>
    <w:rPr>
      <w:b/>
    </w:rPr>
  </w:style>
  <w:style w:type="paragraph" w:customStyle="1" w:styleId="CourseCode">
    <w:name w:val="CourseCode"/>
    <w:basedOn w:val="Normal"/>
    <w:next w:val="Normal"/>
    <w:rsid w:val="001B0919"/>
    <w:rPr>
      <w:b/>
      <w:bCs/>
      <w:sz w:val="36"/>
    </w:rPr>
  </w:style>
  <w:style w:type="paragraph" w:customStyle="1" w:styleId="ReportType">
    <w:name w:val="Report_Type"/>
    <w:basedOn w:val="ReportSubType"/>
    <w:rsid w:val="007F20F7"/>
    <w:pPr>
      <w:spacing w:after="0"/>
    </w:pPr>
    <w:rPr>
      <w:sz w:val="36"/>
      <w:szCs w:val="36"/>
    </w:rPr>
  </w:style>
  <w:style w:type="paragraph" w:customStyle="1" w:styleId="ReportDate">
    <w:name w:val="Report_Date"/>
    <w:basedOn w:val="Normal"/>
    <w:rsid w:val="00DC49CA"/>
    <w:pPr>
      <w:spacing w:before="0" w:after="120"/>
      <w:ind w:left="0"/>
      <w:jc w:val="center"/>
    </w:pPr>
    <w:rPr>
      <w:b/>
      <w:noProof/>
    </w:rPr>
  </w:style>
  <w:style w:type="paragraph" w:customStyle="1" w:styleId="ReportSubType">
    <w:name w:val="Report_SubType"/>
    <w:basedOn w:val="Normal"/>
    <w:next w:val="Normal"/>
    <w:rsid w:val="00DC49CA"/>
    <w:pPr>
      <w:spacing w:after="120"/>
      <w:ind w:left="0"/>
      <w:jc w:val="center"/>
    </w:pPr>
    <w:rPr>
      <w:rFonts w:ascii="Arial" w:hAnsi="Arial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B4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B4A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32247C"/>
    <w:rPr>
      <w:color w:val="0000FF"/>
      <w:u w:val="single"/>
    </w:rPr>
  </w:style>
  <w:style w:type="table" w:styleId="LightList-Accent3">
    <w:name w:val="Light List Accent 3"/>
    <w:basedOn w:val="TableNormal"/>
    <w:uiPriority w:val="61"/>
    <w:rsid w:val="00615EF2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8C492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10C1"/>
  </w:style>
  <w:style w:type="paragraph" w:styleId="Header">
    <w:name w:val="header"/>
    <w:basedOn w:val="Normal"/>
    <w:link w:val="HeaderChar"/>
    <w:uiPriority w:val="99"/>
    <w:semiHidden/>
    <w:unhideWhenUsed/>
    <w:rsid w:val="007504F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4F4"/>
    <w:rPr>
      <w:sz w:val="24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7504F4"/>
    <w:rPr>
      <w:sz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ibgdx.googlecode.com/svn/wiki/img/modules_overview_diagram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Uni\Semester%202\CS102\Project\cs102Reports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cs102ReportsTemplate.dot</Template>
  <TotalTime>1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 Project Report template</vt:lpstr>
    </vt:vector>
  </TitlesOfParts>
  <Company>Bilkent</Company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 Project Report template</dc:title>
  <dc:creator>Levent</dc:creator>
  <cp:lastModifiedBy>Levent</cp:lastModifiedBy>
  <cp:revision>2</cp:revision>
  <cp:lastPrinted>2016-01-25T08:10:00Z</cp:lastPrinted>
  <dcterms:created xsi:type="dcterms:W3CDTF">2016-04-03T20:19:00Z</dcterms:created>
  <dcterms:modified xsi:type="dcterms:W3CDTF">2016-04-03T20:19:00Z</dcterms:modified>
</cp:coreProperties>
</file>