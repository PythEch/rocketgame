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1908"/>
        <w:gridCol w:w="3960"/>
        <w:gridCol w:w="1463"/>
        <w:gridCol w:w="2338"/>
      </w:tblGrid>
      <w:tr w:rsidR="00562262" w:rsidTr="00E6443B">
        <w:tc>
          <w:tcPr>
            <w:tcW w:w="1908" w:type="dxa"/>
            <w:vAlign w:val="center"/>
          </w:tcPr>
          <w:p w:rsidR="00562262" w:rsidRPr="00E6443B" w:rsidRDefault="00562262" w:rsidP="00257506">
            <w:pPr>
              <w:rPr>
                <w:b/>
                <w:sz w:val="36"/>
                <w:szCs w:val="36"/>
              </w:rPr>
            </w:pPr>
            <w:r w:rsidRPr="00E6443B">
              <w:rPr>
                <w:b/>
                <w:sz w:val="36"/>
                <w:szCs w:val="36"/>
              </w:rPr>
              <w:t>CS102</w:t>
            </w:r>
          </w:p>
        </w:tc>
        <w:tc>
          <w:tcPr>
            <w:tcW w:w="3960" w:type="dxa"/>
            <w:vAlign w:val="center"/>
          </w:tcPr>
          <w:p w:rsidR="00562262" w:rsidRPr="00E6443B" w:rsidRDefault="004847DA" w:rsidP="006015AC">
            <w:pPr>
              <w:rPr>
                <w:b/>
              </w:rPr>
            </w:pPr>
            <w:r w:rsidRPr="00E6443B">
              <w:rPr>
                <w:b/>
              </w:rPr>
              <w:t>Spring 20</w:t>
            </w:r>
            <w:r w:rsidR="00807E4D">
              <w:rPr>
                <w:b/>
              </w:rPr>
              <w:t>1</w:t>
            </w:r>
            <w:r w:rsidR="006015AC">
              <w:rPr>
                <w:b/>
              </w:rPr>
              <w:t>5</w:t>
            </w:r>
            <w:r w:rsidR="00716B4A" w:rsidRPr="00E6443B">
              <w:rPr>
                <w:b/>
              </w:rPr>
              <w:t>/201</w:t>
            </w:r>
            <w:r w:rsidR="006015AC">
              <w:rPr>
                <w:b/>
              </w:rPr>
              <w:t>6</w:t>
            </w:r>
          </w:p>
        </w:tc>
        <w:tc>
          <w:tcPr>
            <w:tcW w:w="1463" w:type="dxa"/>
            <w:vMerge w:val="restart"/>
            <w:vAlign w:val="center"/>
          </w:tcPr>
          <w:p w:rsidR="00562262" w:rsidRDefault="00562262" w:rsidP="00E6443B">
            <w:pPr>
              <w:spacing w:after="240"/>
              <w:jc w:val="right"/>
            </w:pPr>
            <w:r>
              <w:t>Pr</w:t>
            </w:r>
            <w:r>
              <w:t>o</w:t>
            </w:r>
            <w:r>
              <w:t>ject</w:t>
            </w:r>
            <w:r>
              <w:br/>
              <w:t>Group</w:t>
            </w:r>
          </w:p>
        </w:tc>
        <w:tc>
          <w:tcPr>
            <w:tcW w:w="2338" w:type="dxa"/>
            <w:vMerge w:val="restart"/>
          </w:tcPr>
          <w:p w:rsidR="00562262" w:rsidRPr="0071571E" w:rsidRDefault="002B7130" w:rsidP="00E6443B">
            <w:pPr>
              <w:pStyle w:val="GroupNumber"/>
              <w:spacing w:after="240"/>
            </w:pPr>
            <w:r>
              <w:t>5H</w:t>
            </w:r>
          </w:p>
        </w:tc>
      </w:tr>
      <w:tr w:rsidR="00562262" w:rsidTr="00766C0E">
        <w:trPr>
          <w:trHeight w:val="440"/>
        </w:trPr>
        <w:tc>
          <w:tcPr>
            <w:tcW w:w="1908" w:type="dxa"/>
            <w:vAlign w:val="center"/>
          </w:tcPr>
          <w:p w:rsidR="00562262" w:rsidRDefault="00562262" w:rsidP="00257506">
            <w:r>
              <w:t>Instructor:</w:t>
            </w:r>
          </w:p>
        </w:tc>
        <w:tc>
          <w:tcPr>
            <w:tcW w:w="3960" w:type="dxa"/>
            <w:vAlign w:val="center"/>
          </w:tcPr>
          <w:p w:rsidR="00562262" w:rsidRPr="00E6443B" w:rsidRDefault="002B7130" w:rsidP="00257506">
            <w:pPr>
              <w:rPr>
                <w:b/>
              </w:rPr>
            </w:pPr>
            <w:proofErr w:type="spellStart"/>
            <w:r>
              <w:rPr>
                <w:b/>
              </w:rPr>
              <w:t>Özcan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Öztürk</w:t>
            </w:r>
            <w:proofErr w:type="spellEnd"/>
          </w:p>
        </w:tc>
        <w:tc>
          <w:tcPr>
            <w:tcW w:w="1463" w:type="dxa"/>
            <w:vMerge/>
            <w:vAlign w:val="center"/>
          </w:tcPr>
          <w:p w:rsidR="00562262" w:rsidRDefault="00562262" w:rsidP="00E6443B">
            <w:pPr>
              <w:spacing w:after="240"/>
              <w:jc w:val="right"/>
            </w:pPr>
          </w:p>
        </w:tc>
        <w:tc>
          <w:tcPr>
            <w:tcW w:w="2338" w:type="dxa"/>
            <w:vMerge/>
          </w:tcPr>
          <w:p w:rsidR="00562262" w:rsidRPr="00E6443B" w:rsidRDefault="00562262" w:rsidP="00E6443B">
            <w:pPr>
              <w:spacing w:after="240"/>
              <w:jc w:val="center"/>
              <w:rPr>
                <w:sz w:val="144"/>
                <w:szCs w:val="144"/>
              </w:rPr>
            </w:pPr>
          </w:p>
        </w:tc>
      </w:tr>
      <w:tr w:rsidR="00562262" w:rsidTr="00766C0E">
        <w:trPr>
          <w:trHeight w:val="277"/>
        </w:trPr>
        <w:tc>
          <w:tcPr>
            <w:tcW w:w="1908" w:type="dxa"/>
            <w:vAlign w:val="center"/>
          </w:tcPr>
          <w:p w:rsidR="00562262" w:rsidRDefault="00562262" w:rsidP="00257506">
            <w:r>
              <w:t>Assistant:</w:t>
            </w:r>
          </w:p>
        </w:tc>
        <w:tc>
          <w:tcPr>
            <w:tcW w:w="3960" w:type="dxa"/>
            <w:vAlign w:val="center"/>
          </w:tcPr>
          <w:p w:rsidR="00562262" w:rsidRPr="00012050" w:rsidRDefault="00C14D21" w:rsidP="009A4197">
            <w:pPr>
              <w:pStyle w:val="Assistant"/>
            </w:pPr>
            <w:proofErr w:type="spellStart"/>
            <w:r>
              <w:t>Dorukhan</w:t>
            </w:r>
            <w:proofErr w:type="spellEnd"/>
            <w:r>
              <w:t xml:space="preserve"> </w:t>
            </w:r>
            <w:proofErr w:type="spellStart"/>
            <w:r>
              <w:t>Arslan</w:t>
            </w:r>
            <w:proofErr w:type="spellEnd"/>
          </w:p>
        </w:tc>
        <w:tc>
          <w:tcPr>
            <w:tcW w:w="1463" w:type="dxa"/>
            <w:vMerge/>
            <w:vAlign w:val="center"/>
          </w:tcPr>
          <w:p w:rsidR="00562262" w:rsidRDefault="00562262" w:rsidP="00E6443B">
            <w:pPr>
              <w:spacing w:after="240"/>
              <w:jc w:val="right"/>
            </w:pPr>
          </w:p>
        </w:tc>
        <w:tc>
          <w:tcPr>
            <w:tcW w:w="2338" w:type="dxa"/>
            <w:vMerge/>
          </w:tcPr>
          <w:p w:rsidR="00562262" w:rsidRPr="00E6443B" w:rsidRDefault="00562262" w:rsidP="00E6443B">
            <w:pPr>
              <w:spacing w:after="240"/>
              <w:jc w:val="center"/>
              <w:rPr>
                <w:sz w:val="144"/>
                <w:szCs w:val="144"/>
              </w:rPr>
            </w:pPr>
          </w:p>
        </w:tc>
      </w:tr>
    </w:tbl>
    <w:p w:rsidR="001C4663" w:rsidRPr="001C4663" w:rsidRDefault="001C4663" w:rsidP="001C4663">
      <w:pPr>
        <w:spacing w:before="0"/>
        <w:rPr>
          <w:vanish/>
        </w:rPr>
      </w:pPr>
    </w:p>
    <w:tbl>
      <w:tblPr>
        <w:tblpPr w:leftFromText="180" w:rightFromText="180" w:vertAnchor="text" w:horzAnchor="page" w:tblpX="8134" w:tblpY="414"/>
        <w:tblW w:w="3256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blBorders>
        <w:tblLook w:val="0620"/>
      </w:tblPr>
      <w:tblGrid>
        <w:gridCol w:w="1242"/>
        <w:gridCol w:w="1011"/>
        <w:gridCol w:w="1003"/>
      </w:tblGrid>
      <w:tr w:rsidR="006877B5" w:rsidTr="00F56123">
        <w:trPr>
          <w:trHeight w:val="340"/>
        </w:trPr>
        <w:tc>
          <w:tcPr>
            <w:tcW w:w="1242" w:type="dxa"/>
            <w:shd w:val="clear" w:color="auto" w:fill="92D050"/>
          </w:tcPr>
          <w:p w:rsidR="006877B5" w:rsidRPr="006877B5" w:rsidRDefault="006877B5" w:rsidP="00F56123">
            <w:pPr>
              <w:ind w:left="0"/>
              <w:jc w:val="center"/>
              <w:rPr>
                <w:rFonts w:ascii="Calibri" w:hAnsi="Calibri"/>
                <w:b/>
                <w:bCs/>
                <w:sz w:val="18"/>
                <w:szCs w:val="22"/>
              </w:rPr>
            </w:pPr>
            <w:r w:rsidRPr="006877B5">
              <w:rPr>
                <w:rFonts w:ascii="Calibri" w:hAnsi="Calibri"/>
                <w:b/>
                <w:bCs/>
                <w:sz w:val="18"/>
                <w:szCs w:val="22"/>
              </w:rPr>
              <w:t>Criteria</w:t>
            </w:r>
          </w:p>
        </w:tc>
        <w:tc>
          <w:tcPr>
            <w:tcW w:w="1011" w:type="dxa"/>
            <w:shd w:val="clear" w:color="auto" w:fill="92D050"/>
          </w:tcPr>
          <w:p w:rsidR="006877B5" w:rsidRPr="006877B5" w:rsidRDefault="006877B5" w:rsidP="00F56123">
            <w:pPr>
              <w:ind w:left="0"/>
              <w:jc w:val="center"/>
              <w:rPr>
                <w:rFonts w:ascii="Calibri" w:hAnsi="Calibri"/>
                <w:b/>
                <w:bCs/>
                <w:sz w:val="18"/>
                <w:szCs w:val="22"/>
              </w:rPr>
            </w:pPr>
            <w:r w:rsidRPr="006877B5">
              <w:rPr>
                <w:rFonts w:ascii="Calibri" w:hAnsi="Calibri"/>
                <w:b/>
                <w:bCs/>
                <w:sz w:val="18"/>
                <w:szCs w:val="22"/>
              </w:rPr>
              <w:t>TA/Grader</w:t>
            </w:r>
          </w:p>
        </w:tc>
        <w:tc>
          <w:tcPr>
            <w:tcW w:w="1003" w:type="dxa"/>
            <w:shd w:val="clear" w:color="auto" w:fill="92D050"/>
          </w:tcPr>
          <w:p w:rsidR="006877B5" w:rsidRPr="006877B5" w:rsidRDefault="006877B5" w:rsidP="00F56123">
            <w:pPr>
              <w:ind w:left="298" w:right="34" w:hanging="283"/>
              <w:jc w:val="center"/>
              <w:rPr>
                <w:rFonts w:ascii="Calibri" w:hAnsi="Calibri"/>
                <w:b/>
                <w:bCs/>
                <w:sz w:val="18"/>
                <w:szCs w:val="22"/>
              </w:rPr>
            </w:pPr>
            <w:r w:rsidRPr="006877B5">
              <w:rPr>
                <w:rFonts w:ascii="Calibri" w:hAnsi="Calibri"/>
                <w:b/>
                <w:bCs/>
                <w:sz w:val="18"/>
                <w:szCs w:val="22"/>
              </w:rPr>
              <w:t>Instructor</w:t>
            </w:r>
          </w:p>
        </w:tc>
      </w:tr>
      <w:tr w:rsidR="006877B5" w:rsidTr="006877B5">
        <w:trPr>
          <w:trHeight w:val="340"/>
        </w:trPr>
        <w:tc>
          <w:tcPr>
            <w:tcW w:w="1242" w:type="dxa"/>
          </w:tcPr>
          <w:p w:rsidR="006877B5" w:rsidRPr="006877B5" w:rsidRDefault="006877B5" w:rsidP="006877B5">
            <w:pPr>
              <w:ind w:left="0"/>
              <w:rPr>
                <w:rFonts w:ascii="Calibri" w:hAnsi="Calibri"/>
                <w:sz w:val="18"/>
                <w:szCs w:val="22"/>
              </w:rPr>
            </w:pPr>
            <w:r w:rsidRPr="006877B5">
              <w:rPr>
                <w:rFonts w:ascii="Calibri" w:hAnsi="Calibri"/>
                <w:sz w:val="18"/>
                <w:szCs w:val="22"/>
              </w:rPr>
              <w:t>Presentation</w:t>
            </w:r>
          </w:p>
        </w:tc>
        <w:tc>
          <w:tcPr>
            <w:tcW w:w="1011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</w:tcPr>
          <w:p w:rsidR="006877B5" w:rsidRPr="00615EF2" w:rsidRDefault="004A68A3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</w:tr>
      <w:tr w:rsidR="006877B5" w:rsidTr="006877B5">
        <w:trPr>
          <w:trHeight w:val="340"/>
        </w:trPr>
        <w:tc>
          <w:tcPr>
            <w:tcW w:w="1242" w:type="dxa"/>
          </w:tcPr>
          <w:p w:rsidR="006877B5" w:rsidRPr="006877B5" w:rsidRDefault="006877B5" w:rsidP="006877B5">
            <w:pPr>
              <w:ind w:left="0"/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1011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</w:tr>
      <w:tr w:rsidR="006877B5" w:rsidTr="006877B5">
        <w:trPr>
          <w:trHeight w:val="340"/>
        </w:trPr>
        <w:tc>
          <w:tcPr>
            <w:tcW w:w="1242" w:type="dxa"/>
          </w:tcPr>
          <w:p w:rsidR="006877B5" w:rsidRPr="006877B5" w:rsidRDefault="006877B5" w:rsidP="006877B5">
            <w:pPr>
              <w:ind w:left="0"/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1011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</w:tr>
      <w:tr w:rsidR="006877B5" w:rsidTr="006877B5">
        <w:trPr>
          <w:trHeight w:val="350"/>
        </w:trPr>
        <w:tc>
          <w:tcPr>
            <w:tcW w:w="1242" w:type="dxa"/>
            <w:tcBorders>
              <w:bottom w:val="single" w:sz="8" w:space="0" w:color="9BBB59"/>
            </w:tcBorders>
          </w:tcPr>
          <w:p w:rsidR="006877B5" w:rsidRPr="006877B5" w:rsidRDefault="006877B5" w:rsidP="006877B5">
            <w:pPr>
              <w:ind w:left="0"/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1011" w:type="dxa"/>
            <w:tcBorders>
              <w:bottom w:val="single" w:sz="8" w:space="0" w:color="9BBB59"/>
            </w:tcBorders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  <w:tcBorders>
              <w:bottom w:val="single" w:sz="8" w:space="0" w:color="9BBB59"/>
            </w:tcBorders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</w:tr>
      <w:tr w:rsidR="006877B5" w:rsidTr="006877B5">
        <w:trPr>
          <w:trHeight w:val="350"/>
        </w:trPr>
        <w:tc>
          <w:tcPr>
            <w:tcW w:w="1242" w:type="dxa"/>
            <w:tcBorders>
              <w:top w:val="single" w:sz="8" w:space="0" w:color="9BBB59"/>
              <w:left w:val="nil"/>
              <w:bottom w:val="nil"/>
            </w:tcBorders>
          </w:tcPr>
          <w:p w:rsidR="006877B5" w:rsidRPr="006877B5" w:rsidRDefault="00F56123" w:rsidP="00F56123">
            <w:pPr>
              <w:ind w:left="0"/>
              <w:jc w:val="right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>Overall</w:t>
            </w:r>
          </w:p>
        </w:tc>
        <w:tc>
          <w:tcPr>
            <w:tcW w:w="1011" w:type="dxa"/>
            <w:tcBorders>
              <w:top w:val="single" w:sz="8" w:space="0" w:color="9BBB59"/>
              <w:bottom w:val="single" w:sz="8" w:space="0" w:color="9BBB59"/>
            </w:tcBorders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03" w:type="dxa"/>
            <w:tcBorders>
              <w:top w:val="single" w:sz="8" w:space="0" w:color="9BBB59"/>
              <w:bottom w:val="single" w:sz="8" w:space="0" w:color="9BBB59"/>
            </w:tcBorders>
          </w:tcPr>
          <w:p w:rsidR="006877B5" w:rsidRPr="00615EF2" w:rsidRDefault="006877B5" w:rsidP="006877B5">
            <w:pPr>
              <w:ind w:left="142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257506" w:rsidRDefault="00012050" w:rsidP="00766C0E">
      <w:pPr>
        <w:pStyle w:val="Title"/>
      </w:pPr>
      <w:r>
        <w:t xml:space="preserve">~ </w:t>
      </w:r>
      <w:r w:rsidR="002B7130">
        <w:t>2D Rocket Game</w:t>
      </w:r>
      <w:r>
        <w:t xml:space="preserve"> ~</w:t>
      </w:r>
    </w:p>
    <w:p w:rsidR="00012050" w:rsidRPr="002B7130" w:rsidRDefault="002B7130" w:rsidP="00012050">
      <w:pPr>
        <w:pStyle w:val="GroupName"/>
        <w:rPr>
          <w:b/>
        </w:rPr>
      </w:pPr>
      <w:r w:rsidRPr="002B7130">
        <w:rPr>
          <w:b/>
        </w:rPr>
        <w:t>Rocket Fool</w:t>
      </w:r>
    </w:p>
    <w:p w:rsidR="002B7130" w:rsidRPr="002B7130" w:rsidRDefault="002B7130" w:rsidP="002B7130">
      <w:pPr>
        <w:pStyle w:val="Address"/>
        <w:rPr>
          <w:b/>
        </w:rPr>
      </w:pPr>
      <w:proofErr w:type="spellStart"/>
      <w:r w:rsidRPr="002B7130">
        <w:rPr>
          <w:b/>
        </w:rPr>
        <w:t>Ömer</w:t>
      </w:r>
      <w:proofErr w:type="spellEnd"/>
      <w:r w:rsidRPr="002B7130">
        <w:rPr>
          <w:b/>
        </w:rPr>
        <w:t xml:space="preserve"> </w:t>
      </w:r>
      <w:proofErr w:type="spellStart"/>
      <w:r w:rsidRPr="002B7130">
        <w:rPr>
          <w:b/>
        </w:rPr>
        <w:t>Ekmekcioğlu</w:t>
      </w:r>
      <w:proofErr w:type="spellEnd"/>
      <w:r>
        <w:rPr>
          <w:b/>
        </w:rPr>
        <w:t xml:space="preserve">, </w:t>
      </w:r>
      <w:proofErr w:type="spellStart"/>
      <w:r w:rsidRPr="002B7130">
        <w:rPr>
          <w:b/>
        </w:rPr>
        <w:t>Alperen</w:t>
      </w:r>
      <w:proofErr w:type="spellEnd"/>
      <w:r w:rsidRPr="002B7130">
        <w:rPr>
          <w:b/>
        </w:rPr>
        <w:t xml:space="preserve"> </w:t>
      </w:r>
      <w:proofErr w:type="spellStart"/>
      <w:r w:rsidRPr="002B7130">
        <w:rPr>
          <w:b/>
        </w:rPr>
        <w:t>Erkek</w:t>
      </w:r>
      <w:proofErr w:type="spellEnd"/>
      <w:r>
        <w:rPr>
          <w:b/>
        </w:rPr>
        <w:t xml:space="preserve">, </w:t>
      </w:r>
      <w:r w:rsidRPr="002B7130">
        <w:rPr>
          <w:b/>
        </w:rPr>
        <w:t>Levent Berk Güngen</w:t>
      </w:r>
      <w:r>
        <w:rPr>
          <w:b/>
        </w:rPr>
        <w:t>,</w:t>
      </w:r>
    </w:p>
    <w:p w:rsidR="002B7130" w:rsidRPr="002B7130" w:rsidRDefault="002B7130" w:rsidP="002B7130">
      <w:pPr>
        <w:pStyle w:val="Address"/>
        <w:ind w:firstLine="720"/>
        <w:jc w:val="both"/>
        <w:rPr>
          <w:b/>
        </w:rPr>
      </w:pPr>
      <w:r w:rsidRPr="002B7130">
        <w:rPr>
          <w:b/>
        </w:rPr>
        <w:t xml:space="preserve"> </w:t>
      </w:r>
      <w:proofErr w:type="spellStart"/>
      <w:r w:rsidRPr="002B7130">
        <w:rPr>
          <w:b/>
        </w:rPr>
        <w:t>Hakan</w:t>
      </w:r>
      <w:proofErr w:type="spellEnd"/>
      <w:r w:rsidRPr="002B7130">
        <w:rPr>
          <w:b/>
        </w:rPr>
        <w:t xml:space="preserve"> </w:t>
      </w:r>
      <w:proofErr w:type="spellStart"/>
      <w:r w:rsidRPr="002B7130">
        <w:rPr>
          <w:b/>
        </w:rPr>
        <w:t>Yaman</w:t>
      </w:r>
      <w:proofErr w:type="spellEnd"/>
      <w:r w:rsidRPr="002B7130">
        <w:rPr>
          <w:b/>
        </w:rPr>
        <w:t xml:space="preserve"> </w:t>
      </w:r>
      <w:proofErr w:type="spellStart"/>
      <w:r w:rsidRPr="002B7130">
        <w:rPr>
          <w:b/>
        </w:rPr>
        <w:t>Sözer</w:t>
      </w:r>
      <w:proofErr w:type="spellEnd"/>
      <w:proofErr w:type="gramStart"/>
      <w:r>
        <w:rPr>
          <w:b/>
        </w:rPr>
        <w:t xml:space="preserve">, </w:t>
      </w:r>
      <w:r w:rsidRPr="002B7130">
        <w:rPr>
          <w:b/>
        </w:rPr>
        <w:t xml:space="preserve"> </w:t>
      </w:r>
      <w:proofErr w:type="spellStart"/>
      <w:r w:rsidRPr="002B7130">
        <w:rPr>
          <w:b/>
        </w:rPr>
        <w:t>Hakan</w:t>
      </w:r>
      <w:proofErr w:type="spellEnd"/>
      <w:proofErr w:type="gramEnd"/>
      <w:r w:rsidRPr="002B7130">
        <w:rPr>
          <w:b/>
        </w:rPr>
        <w:t xml:space="preserve"> </w:t>
      </w:r>
      <w:proofErr w:type="spellStart"/>
      <w:r w:rsidRPr="002B7130">
        <w:rPr>
          <w:b/>
        </w:rPr>
        <w:t>Türkmenoğlu</w:t>
      </w:r>
      <w:proofErr w:type="spellEnd"/>
    </w:p>
    <w:p w:rsidR="007F20F7" w:rsidRPr="00281062" w:rsidRDefault="007F20F7" w:rsidP="007F20F7">
      <w:pPr>
        <w:pStyle w:val="Address"/>
        <w:rPr>
          <w:lang w:val="de-DE"/>
        </w:rPr>
      </w:pPr>
    </w:p>
    <w:tbl>
      <w:tblPr>
        <w:tblW w:w="4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883"/>
      </w:tblGrid>
      <w:tr w:rsidR="007F20F7" w:rsidTr="00E6443B">
        <w:trPr>
          <w:jc w:val="center"/>
        </w:trPr>
        <w:tc>
          <w:tcPr>
            <w:tcW w:w="9854" w:type="dxa"/>
          </w:tcPr>
          <w:p w:rsidR="007F20F7" w:rsidRPr="007F20F7" w:rsidRDefault="00C14D21" w:rsidP="007F20F7">
            <w:pPr>
              <w:pStyle w:val="ReportType"/>
            </w:pPr>
            <w:r>
              <w:t>Requirements &amp; U.I. Report</w:t>
            </w:r>
          </w:p>
          <w:p w:rsidR="007F20F7" w:rsidRDefault="00A52303" w:rsidP="007F20F7">
            <w:pPr>
              <w:pStyle w:val="ReportSubType"/>
            </w:pPr>
            <w:r>
              <w:t xml:space="preserve">( </w:t>
            </w:r>
            <w:r w:rsidR="00C14D21">
              <w:t>First Draft</w:t>
            </w:r>
            <w:r>
              <w:t xml:space="preserve"> )</w:t>
            </w:r>
          </w:p>
          <w:p w:rsidR="007F20F7" w:rsidRPr="007F20F7" w:rsidRDefault="00287463" w:rsidP="00DC49CA">
            <w:pPr>
              <w:pStyle w:val="ReportDate"/>
            </w:pPr>
            <w:fldSimple w:instr=" DATE \@ &quot;d MMMM yyyy&quot; ">
              <w:r w:rsidR="00700EC3">
                <w:t>27 February 2016</w:t>
              </w:r>
            </w:fldSimple>
          </w:p>
        </w:tc>
      </w:tr>
    </w:tbl>
    <w:p w:rsidR="007F20F7" w:rsidRPr="007F20F7" w:rsidRDefault="007F20F7" w:rsidP="007F20F7">
      <w:pPr>
        <w:pStyle w:val="Address"/>
      </w:pPr>
    </w:p>
    <w:p w:rsidR="00127FD2" w:rsidRDefault="00127FD2" w:rsidP="00012050">
      <w:pPr>
        <w:pStyle w:val="Address"/>
        <w:sectPr w:rsidR="00127FD2" w:rsidSect="007F20F7">
          <w:endnotePr>
            <w:numFmt w:val="decimal"/>
          </w:endnotePr>
          <w:pgSz w:w="11906" w:h="16838" w:code="9"/>
          <w:pgMar w:top="851" w:right="1134" w:bottom="992" w:left="1134" w:header="720" w:footer="720" w:gutter="0"/>
          <w:cols w:space="720"/>
        </w:sectPr>
      </w:pPr>
    </w:p>
    <w:p w:rsidR="00012050" w:rsidRPr="00012050" w:rsidRDefault="00012050" w:rsidP="00012050">
      <w:pPr>
        <w:pStyle w:val="Address"/>
      </w:pPr>
    </w:p>
    <w:p w:rsidR="00A70C20" w:rsidRDefault="00C14D21" w:rsidP="00A70C20">
      <w:pPr>
        <w:pStyle w:val="Heading1"/>
      </w:pPr>
      <w:r>
        <w:t>Introduction</w:t>
      </w:r>
    </w:p>
    <w:p w:rsidR="00505033" w:rsidRDefault="00A70C20" w:rsidP="00505033">
      <w:pPr>
        <w:pStyle w:val="Heading2"/>
      </w:pPr>
      <w:r>
        <w:t>Initial Problem Discussion</w:t>
      </w:r>
    </w:p>
    <w:p w:rsidR="00505033" w:rsidRDefault="0011083B" w:rsidP="00505033">
      <w:r>
        <w:t xml:space="preserve">Although it is a relatively </w:t>
      </w:r>
      <w:r w:rsidR="00704896">
        <w:t>new field today</w:t>
      </w:r>
      <w:r>
        <w:t>, space travel is expected to be an integral part of mankind’s fu</w:t>
      </w:r>
      <w:r w:rsidR="00704896">
        <w:t>ture</w:t>
      </w:r>
      <w:r>
        <w:t>.</w:t>
      </w:r>
      <w:r w:rsidR="00704896">
        <w:t xml:space="preserve"> Therefore, learning about it </w:t>
      </w:r>
      <w:r w:rsidR="00C95695">
        <w:t>would</w:t>
      </w:r>
      <w:r w:rsidR="00704896">
        <w:t xml:space="preserve"> be beneficial to </w:t>
      </w:r>
      <w:r w:rsidR="00516F20">
        <w:t>everyone,</w:t>
      </w:r>
      <w:r w:rsidR="00704896">
        <w:t xml:space="preserve"> especially if it increases the interest an</w:t>
      </w:r>
      <w:r w:rsidR="00516F20">
        <w:t xml:space="preserve">d investments in space programs. However, the physics involved in space flight </w:t>
      </w:r>
      <w:r w:rsidR="00D63D0A">
        <w:t>can make it seem unearthly and difficult to visualize.</w:t>
      </w:r>
    </w:p>
    <w:p w:rsidR="004C3D0E" w:rsidRDefault="00D63D0A" w:rsidP="00505033">
      <w:r>
        <w:t xml:space="preserve">Science fiction films that involve space travel </w:t>
      </w:r>
      <w:r w:rsidR="00C350D0">
        <w:t>often</w:t>
      </w:r>
      <w:r>
        <w:t xml:space="preserve"> show spacecraft zipping </w:t>
      </w:r>
      <w:r w:rsidR="00C350D0">
        <w:t xml:space="preserve">from </w:t>
      </w:r>
      <w:r w:rsidR="00AC7246">
        <w:t xml:space="preserve">one </w:t>
      </w:r>
      <w:r w:rsidR="00C350D0">
        <w:t xml:space="preserve">planet to </w:t>
      </w:r>
      <w:r w:rsidR="00AC7246">
        <w:t>another</w:t>
      </w:r>
      <w:r w:rsidR="00C350D0">
        <w:t xml:space="preserve"> in (almost) straight lines</w:t>
      </w:r>
      <w:r w:rsidR="00BD4D62">
        <w:t xml:space="preserve">. </w:t>
      </w:r>
      <w:r w:rsidR="00C350D0">
        <w:t>Although</w:t>
      </w:r>
      <w:r w:rsidR="00BD4D62">
        <w:t xml:space="preserve"> taking such straight paths is intuitive and </w:t>
      </w:r>
      <w:r w:rsidR="00C350D0">
        <w:t>the</w:t>
      </w:r>
      <w:r w:rsidR="00C350D0">
        <w:t>o</w:t>
      </w:r>
      <w:r w:rsidR="00C350D0">
        <w:t>retically</w:t>
      </w:r>
      <w:r w:rsidR="00BD4D62">
        <w:t xml:space="preserve"> possible, in </w:t>
      </w:r>
      <w:r w:rsidR="00C350D0">
        <w:t>practical</w:t>
      </w:r>
      <w:r w:rsidR="00BD4D62">
        <w:t>ity it is extremely</w:t>
      </w:r>
      <w:r w:rsidR="00C350D0">
        <w:t xml:space="preserve"> inefficient for spacecraft (at least the ones</w:t>
      </w:r>
      <w:r w:rsidR="00C263C4">
        <w:t xml:space="preserve"> of today</w:t>
      </w:r>
      <w:r w:rsidR="00C350D0">
        <w:t xml:space="preserve"> that use propellants) because of the ef</w:t>
      </w:r>
      <w:r w:rsidR="00D57440">
        <w:t>fects of gravitational forces</w:t>
      </w:r>
      <w:r w:rsidR="00C350D0">
        <w:t xml:space="preserve">. </w:t>
      </w:r>
    </w:p>
    <w:p w:rsidR="00D63D0A" w:rsidRDefault="004C3D0E" w:rsidP="00505033">
      <w:r>
        <w:t xml:space="preserve">In order to </w:t>
      </w:r>
      <w:r w:rsidR="00886E5F">
        <w:t xml:space="preserve">help space </w:t>
      </w:r>
      <w:proofErr w:type="gramStart"/>
      <w:r w:rsidR="00886E5F">
        <w:t>travel</w:t>
      </w:r>
      <w:r w:rsidR="00AC7246">
        <w:t xml:space="preserve"> receive</w:t>
      </w:r>
      <w:proofErr w:type="gramEnd"/>
      <w:r w:rsidR="00886E5F">
        <w:t xml:space="preserve"> the attention it deserves</w:t>
      </w:r>
      <w:r w:rsidR="00A804A8">
        <w:t xml:space="preserve"> and to prevent the misconce</w:t>
      </w:r>
      <w:r w:rsidR="00A804A8">
        <w:t>p</w:t>
      </w:r>
      <w:r w:rsidR="00A804A8">
        <w:t>tions about it, it needs to be taught efficiently. A</w:t>
      </w:r>
      <w:r w:rsidR="00991F8E">
        <w:t xml:space="preserve"> </w:t>
      </w:r>
      <w:r w:rsidR="00A804A8">
        <w:t>fine</w:t>
      </w:r>
      <w:r w:rsidR="00991F8E">
        <w:t xml:space="preserve"> </w:t>
      </w:r>
      <w:r w:rsidR="00A804A8">
        <w:t>way</w:t>
      </w:r>
      <w:r w:rsidR="00991F8E">
        <w:t xml:space="preserve"> </w:t>
      </w:r>
      <w:r w:rsidR="00A804A8">
        <w:t xml:space="preserve">to do this </w:t>
      </w:r>
      <w:r w:rsidR="00991F8E">
        <w:t>would be to show a sim</w:t>
      </w:r>
      <w:r w:rsidR="00991F8E">
        <w:t>u</w:t>
      </w:r>
      <w:r w:rsidR="00991F8E">
        <w:t xml:space="preserve">lation, or to boldly go a couple steps further and </w:t>
      </w:r>
      <w:r w:rsidR="00A804A8">
        <w:t>exhibit</w:t>
      </w:r>
      <w:r w:rsidR="00991F8E">
        <w:t xml:space="preserve"> a game.</w:t>
      </w:r>
      <w:r w:rsidR="00DD0356">
        <w:t xml:space="preserve"> As often suggested, </w:t>
      </w:r>
      <w:r w:rsidR="00A804A8">
        <w:t>well-designed</w:t>
      </w:r>
      <w:r w:rsidR="00DD0356">
        <w:t xml:space="preserve"> educational games are great for teaching because they can make the teaching mater</w:t>
      </w:r>
      <w:r w:rsidR="00DD0356">
        <w:t>i</w:t>
      </w:r>
      <w:r w:rsidR="00DD0356">
        <w:t xml:space="preserve">al both easier to understand </w:t>
      </w:r>
      <w:r w:rsidR="00A804A8">
        <w:t xml:space="preserve">via the aid of technology </w:t>
      </w:r>
      <w:r w:rsidR="00DD0356">
        <w:t>and more interesting</w:t>
      </w:r>
      <w:r w:rsidR="00A804A8">
        <w:t xml:space="preserve"> via the element of fun</w:t>
      </w:r>
      <w:r w:rsidR="00DD0356">
        <w:t>.</w:t>
      </w:r>
      <w:r w:rsidR="00886E5F">
        <w:t xml:space="preserve"> With th</w:t>
      </w:r>
      <w:r w:rsidR="00A804A8">
        <w:t>is cause</w:t>
      </w:r>
      <w:r w:rsidR="00886E5F">
        <w:t xml:space="preserve"> in mind, the Rocket Fool team </w:t>
      </w:r>
      <w:r w:rsidR="00AC7246">
        <w:t>plans to create this</w:t>
      </w:r>
      <w:r w:rsidR="00542512">
        <w:t xml:space="preserve"> pro</w:t>
      </w:r>
      <w:r w:rsidR="00A16554">
        <w:t>duct</w:t>
      </w:r>
      <w:r w:rsidR="00C51151">
        <w:t>.</w:t>
      </w:r>
    </w:p>
    <w:p w:rsidR="00A70C20" w:rsidRDefault="00A70C20" w:rsidP="00B4267A">
      <w:pPr>
        <w:pStyle w:val="Heading2"/>
      </w:pPr>
      <w:r>
        <w:t>Product Overview</w:t>
      </w:r>
    </w:p>
    <w:p w:rsidR="00976FA5" w:rsidRDefault="00976FA5" w:rsidP="00976FA5">
      <w:pPr>
        <w:rPr>
          <w:lang w:val="en-GB"/>
        </w:rPr>
      </w:pPr>
      <w:r>
        <w:rPr>
          <w:lang w:val="en-GB"/>
        </w:rPr>
        <w:t>The product</w:t>
      </w:r>
      <w:r w:rsidR="00CB72BC">
        <w:rPr>
          <w:lang w:val="en-GB"/>
        </w:rPr>
        <w:t xml:space="preserve"> </w:t>
      </w:r>
      <w:r>
        <w:rPr>
          <w:lang w:val="en-GB"/>
        </w:rPr>
        <w:t xml:space="preserve">is </w:t>
      </w:r>
    </w:p>
    <w:p w:rsidR="00710E73" w:rsidRDefault="00710E73" w:rsidP="00710E73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 computer game</w:t>
      </w:r>
      <w:r w:rsidR="00E0281E">
        <w:rPr>
          <w:lang w:val="en-GB"/>
        </w:rPr>
        <w:t>, which can fit into the genres “simulation”</w:t>
      </w:r>
      <w:r w:rsidR="00A16554">
        <w:rPr>
          <w:lang w:val="en-GB"/>
        </w:rPr>
        <w:t>, “educational”</w:t>
      </w:r>
      <w:r w:rsidR="00E0281E">
        <w:rPr>
          <w:lang w:val="en-GB"/>
        </w:rPr>
        <w:t xml:space="preserve"> and “pu</w:t>
      </w:r>
      <w:r w:rsidR="00E0281E">
        <w:rPr>
          <w:lang w:val="en-GB"/>
        </w:rPr>
        <w:t>z</w:t>
      </w:r>
      <w:r w:rsidR="00E0281E">
        <w:rPr>
          <w:lang w:val="en-GB"/>
        </w:rPr>
        <w:t>zle”</w:t>
      </w:r>
      <w:r>
        <w:rPr>
          <w:lang w:val="en-GB"/>
        </w:rPr>
        <w:t>;</w:t>
      </w:r>
    </w:p>
    <w:p w:rsidR="003E726C" w:rsidRDefault="003E726C" w:rsidP="00710E73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primarily about piloting a rocket </w:t>
      </w:r>
      <w:r w:rsidR="009B51B5">
        <w:rPr>
          <w:lang w:val="en-GB"/>
        </w:rPr>
        <w:t xml:space="preserve">from planet to planet </w:t>
      </w:r>
      <w:r>
        <w:rPr>
          <w:lang w:val="en-GB"/>
        </w:rPr>
        <w:t xml:space="preserve">in a 2D space environment with realistic gravitation while </w:t>
      </w:r>
      <w:r w:rsidR="009B51B5">
        <w:rPr>
          <w:lang w:val="en-GB"/>
        </w:rPr>
        <w:t>managing additional details like fuel consumption and avoi</w:t>
      </w:r>
      <w:r w:rsidR="009B51B5">
        <w:rPr>
          <w:lang w:val="en-GB"/>
        </w:rPr>
        <w:t>d</w:t>
      </w:r>
      <w:r w:rsidR="009B51B5">
        <w:rPr>
          <w:lang w:val="en-GB"/>
        </w:rPr>
        <w:t>ing obstacles;</w:t>
      </w:r>
    </w:p>
    <w:p w:rsidR="00976FA5" w:rsidRDefault="00710E73" w:rsidP="00710E73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>a desktop application, because a desktop applications this format is good for games that do not require online connection;</w:t>
      </w:r>
    </w:p>
    <w:p w:rsidR="00710E73" w:rsidRDefault="00710E73" w:rsidP="00710E73">
      <w:pPr>
        <w:pStyle w:val="ListParagraph"/>
        <w:numPr>
          <w:ilvl w:val="0"/>
          <w:numId w:val="13"/>
        </w:numPr>
        <w:rPr>
          <w:lang w:val="en-GB"/>
        </w:rPr>
      </w:pPr>
      <w:proofErr w:type="gramStart"/>
      <w:r>
        <w:rPr>
          <w:lang w:val="en-GB"/>
        </w:rPr>
        <w:t>targeted</w:t>
      </w:r>
      <w:proofErr w:type="gramEnd"/>
      <w:r>
        <w:rPr>
          <w:lang w:val="en-GB"/>
        </w:rPr>
        <w:t xml:space="preserve"> to a general audience although it would be most beneficial for students (middle school or higher)</w:t>
      </w:r>
      <w:r w:rsidR="009B51B5">
        <w:rPr>
          <w:lang w:val="en-GB"/>
        </w:rPr>
        <w:t>.</w:t>
      </w:r>
    </w:p>
    <w:p w:rsidR="00A65D57" w:rsidRDefault="00B4267A" w:rsidP="00B4267A">
      <w:pPr>
        <w:pStyle w:val="Heading1"/>
      </w:pPr>
      <w:r>
        <w:t>Similar Products Review</w:t>
      </w:r>
    </w:p>
    <w:p w:rsidR="00B4267A" w:rsidRPr="00B4267A" w:rsidRDefault="00A70C20" w:rsidP="00B4267A">
      <w:pPr>
        <w:pStyle w:val="Heading2"/>
      </w:pPr>
      <w:proofErr w:type="spellStart"/>
      <w:r>
        <w:t>Kerbal</w:t>
      </w:r>
      <w:proofErr w:type="spellEnd"/>
      <w:r>
        <w:t xml:space="preserve"> Space Program</w:t>
      </w:r>
    </w:p>
    <w:p w:rsidR="00774843" w:rsidRDefault="00237BB5">
      <w:proofErr w:type="spellStart"/>
      <w:r w:rsidRPr="005D282A">
        <w:rPr>
          <w:i/>
        </w:rPr>
        <w:t>Kerbal</w:t>
      </w:r>
      <w:proofErr w:type="spellEnd"/>
      <w:r w:rsidRPr="005D282A">
        <w:rPr>
          <w:i/>
        </w:rPr>
        <w:t xml:space="preserve"> Space Program </w:t>
      </w:r>
      <w:r>
        <w:t>is an award-winning</w:t>
      </w:r>
      <w:r w:rsidR="005C39D8">
        <w:t>,</w:t>
      </w:r>
      <w:r>
        <w:t xml:space="preserve"> </w:t>
      </w:r>
      <w:r w:rsidR="005C39D8">
        <w:t xml:space="preserve">independently-developed </w:t>
      </w:r>
      <w:r w:rsidR="00A16554">
        <w:t>simulation game that allows players to control various aspects of a space program run by little green men called “</w:t>
      </w:r>
      <w:proofErr w:type="spellStart"/>
      <w:r w:rsidR="00A16554">
        <w:t>Kerbals</w:t>
      </w:r>
      <w:proofErr w:type="spellEnd"/>
      <w:r w:rsidR="00A16554">
        <w:t xml:space="preserve">”, from </w:t>
      </w:r>
      <w:r>
        <w:t xml:space="preserve">financial </w:t>
      </w:r>
      <w:r w:rsidR="00A16554">
        <w:t>policy</w:t>
      </w:r>
      <w:r>
        <w:t xml:space="preserve"> management to space craft design, to flying these crafts across a virtual 3D solar system. </w:t>
      </w:r>
      <w:r w:rsidR="00782B4C">
        <w:t>**cite</w:t>
      </w:r>
    </w:p>
    <w:p w:rsidR="00B4267A" w:rsidRDefault="00237BB5">
      <w:r>
        <w:t>The game has highly realistic models of gravitation, thermodynamics, air resistance, coll</w:t>
      </w:r>
      <w:r>
        <w:t>i</w:t>
      </w:r>
      <w:r>
        <w:t xml:space="preserve">sions, </w:t>
      </w:r>
      <w:r w:rsidR="00BF37A7">
        <w:t xml:space="preserve">material stress, </w:t>
      </w:r>
      <w:r>
        <w:t>and more. It serves as an excellent example of a game for space enth</w:t>
      </w:r>
      <w:r>
        <w:t>u</w:t>
      </w:r>
      <w:r>
        <w:t>siasts</w:t>
      </w:r>
      <w:r w:rsidR="00774843">
        <w:t xml:space="preserve"> although it can be noted for having a steep learning curve (it </w:t>
      </w:r>
      <w:r w:rsidR="00774843" w:rsidRPr="00774843">
        <w:rPr>
          <w:i/>
        </w:rPr>
        <w:t>is</w:t>
      </w:r>
      <w:r w:rsidR="00774843">
        <w:t xml:space="preserve"> rocket science after all).</w:t>
      </w:r>
    </w:p>
    <w:p w:rsidR="005D282A" w:rsidRPr="005D282A" w:rsidRDefault="005D282A">
      <w:r>
        <w:t xml:space="preserve">The game also has a version, </w:t>
      </w:r>
      <w:proofErr w:type="spellStart"/>
      <w:r>
        <w:rPr>
          <w:i/>
        </w:rPr>
        <w:t>KerbalEdu</w:t>
      </w:r>
      <w:proofErr w:type="spellEnd"/>
      <w:r>
        <w:t>, specifically designed for classroom environments</w:t>
      </w:r>
      <w:r w:rsidR="0018117E">
        <w:t>, reinforcing the idea of how games can be great for teaching real-world physics.</w:t>
      </w:r>
    </w:p>
    <w:p w:rsidR="00A70C20" w:rsidRDefault="00A70C20" w:rsidP="00A70C20">
      <w:pPr>
        <w:pStyle w:val="Heading2"/>
      </w:pPr>
      <w:r>
        <w:t>Into Space</w:t>
      </w:r>
      <w:r w:rsidR="005D282A">
        <w:t xml:space="preserve"> 2</w:t>
      </w:r>
    </w:p>
    <w:p w:rsidR="005D282A" w:rsidRDefault="005D282A" w:rsidP="005D282A">
      <w:r w:rsidRPr="005D282A">
        <w:rPr>
          <w:i/>
        </w:rPr>
        <w:t>Into Space 2</w:t>
      </w:r>
      <w:r>
        <w:t xml:space="preserve"> is</w:t>
      </w:r>
      <w:r w:rsidR="00D953FE">
        <w:t xml:space="preserve"> a</w:t>
      </w:r>
      <w:r w:rsidR="005C39D8">
        <w:t xml:space="preserve"> popular,</w:t>
      </w:r>
      <w:r w:rsidR="00D953FE">
        <w:t xml:space="preserve"> upgrade-based </w:t>
      </w:r>
      <w:r w:rsidR="00F160B2">
        <w:t>flash</w:t>
      </w:r>
      <w:r w:rsidR="00D953FE">
        <w:t xml:space="preserve"> game that involves piloting a rocket </w:t>
      </w:r>
      <w:r w:rsidR="00711686">
        <w:t>during</w:t>
      </w:r>
      <w:r w:rsidR="00D953FE">
        <w:t xml:space="preserve"> its ascent into orbit</w:t>
      </w:r>
      <w:r w:rsidR="005C39D8">
        <w:t xml:space="preserve"> in a 2D atmosphere</w:t>
      </w:r>
      <w:r w:rsidR="00D953FE">
        <w:t xml:space="preserve">. It has additional </w:t>
      </w:r>
      <w:proofErr w:type="spellStart"/>
      <w:r w:rsidR="00711686">
        <w:t>gameplay</w:t>
      </w:r>
      <w:proofErr w:type="spellEnd"/>
      <w:r w:rsidR="00711686">
        <w:t xml:space="preserve"> elements</w:t>
      </w:r>
      <w:r w:rsidR="00D953FE">
        <w:t xml:space="preserve"> like power-</w:t>
      </w:r>
      <w:r w:rsidR="00A626C7">
        <w:t>ups, o</w:t>
      </w:r>
      <w:r w:rsidR="00A626C7">
        <w:t>b</w:t>
      </w:r>
      <w:r w:rsidR="00A626C7">
        <w:t xml:space="preserve">stacles, </w:t>
      </w:r>
      <w:r w:rsidR="00711686">
        <w:t xml:space="preserve">or </w:t>
      </w:r>
      <w:r w:rsidR="00A626C7">
        <w:t>mission</w:t>
      </w:r>
      <w:r w:rsidR="00711686">
        <w:t>s</w:t>
      </w:r>
      <w:r w:rsidR="00A626C7">
        <w:t xml:space="preserve"> to enrich what otherwise would be a very repetitive simple task.</w:t>
      </w:r>
      <w:r w:rsidR="00782B4C">
        <w:t xml:space="preserve"> **cite</w:t>
      </w:r>
    </w:p>
    <w:p w:rsidR="00A70C20" w:rsidRDefault="00BB0C05" w:rsidP="00A70C20">
      <w:pPr>
        <w:pStyle w:val="Heading2"/>
      </w:pPr>
      <w:r>
        <w:t>Angry Birds Space</w:t>
      </w:r>
    </w:p>
    <w:p w:rsidR="003E726C" w:rsidRPr="003E726C" w:rsidRDefault="003E726C" w:rsidP="003E726C">
      <w:r>
        <w:t xml:space="preserve">As a part phenomenal mobile device game series </w:t>
      </w:r>
      <w:r>
        <w:rPr>
          <w:i/>
        </w:rPr>
        <w:t>Angry Birds,</w:t>
      </w:r>
      <w:r>
        <w:t xml:space="preserve"> the game </w:t>
      </w:r>
      <w:r>
        <w:rPr>
          <w:i/>
        </w:rPr>
        <w:t>Angry Birds Space</w:t>
      </w:r>
      <w:r>
        <w:t xml:space="preserve"> is </w:t>
      </w:r>
      <w:r w:rsidR="009B51B5">
        <w:t xml:space="preserve">based around launching birds to attack pigs in a </w:t>
      </w:r>
      <w:r w:rsidR="005C39D8">
        <w:t xml:space="preserve">2D </w:t>
      </w:r>
      <w:r w:rsidR="009B51B5">
        <w:t>space environment with little planets that affect the birds’ trajectories with their (extraordinarily) strong gravitation.</w:t>
      </w:r>
      <w:r>
        <w:t xml:space="preserve"> </w:t>
      </w:r>
      <w:r w:rsidR="009B51B5">
        <w:t xml:space="preserve">It makes players have to think about the effects of gravity while trying to certain places in space </w:t>
      </w:r>
      <w:r w:rsidR="00BB5D34">
        <w:t>in order to solve the puzzles</w:t>
      </w:r>
      <w:r w:rsidR="009B51B5">
        <w:t>.</w:t>
      </w:r>
      <w:r w:rsidR="00782B4C">
        <w:t xml:space="preserve"> **cite</w:t>
      </w:r>
    </w:p>
    <w:p w:rsidR="00257506" w:rsidRDefault="00757588">
      <w:pPr>
        <w:pStyle w:val="Heading1"/>
      </w:pPr>
      <w:r>
        <w:t>Product</w:t>
      </w:r>
      <w:r w:rsidR="00A70C20">
        <w:t xml:space="preserve"> Features</w:t>
      </w:r>
    </w:p>
    <w:p w:rsidR="00A70C20" w:rsidRDefault="00A70C20" w:rsidP="00A70C20">
      <w:pPr>
        <w:pStyle w:val="Heading2"/>
      </w:pPr>
      <w:r>
        <w:t>Core Features</w:t>
      </w:r>
    </w:p>
    <w:p w:rsidR="00366C24" w:rsidRDefault="00A832F7" w:rsidP="00366C24">
      <w:pPr>
        <w:pStyle w:val="ListParagraph"/>
        <w:numPr>
          <w:ilvl w:val="0"/>
          <w:numId w:val="13"/>
        </w:numPr>
      </w:pPr>
      <w:r>
        <w:t>Approximately 10 levels</w:t>
      </w:r>
    </w:p>
    <w:p w:rsidR="00A832F7" w:rsidRDefault="00A832F7" w:rsidP="00A832F7">
      <w:pPr>
        <w:pStyle w:val="ListParagraph"/>
        <w:numPr>
          <w:ilvl w:val="1"/>
          <w:numId w:val="13"/>
        </w:numPr>
      </w:pPr>
      <w:r>
        <w:t>The levels have varying objectives to keep things interesting such as but not ne</w:t>
      </w:r>
      <w:r>
        <w:t>c</w:t>
      </w:r>
      <w:r>
        <w:t>essarily space exploration, cargo delivery, satellite positioning, racing other roc</w:t>
      </w:r>
      <w:r>
        <w:t>k</w:t>
      </w:r>
      <w:r>
        <w:t>ets, rescue missions, or searching for resources.</w:t>
      </w:r>
    </w:p>
    <w:p w:rsidR="00700EC3" w:rsidRDefault="00700EC3" w:rsidP="00A832F7">
      <w:pPr>
        <w:pStyle w:val="ListParagraph"/>
        <w:numPr>
          <w:ilvl w:val="1"/>
          <w:numId w:val="13"/>
        </w:numPr>
      </w:pPr>
      <w:r>
        <w:t>Objectives will be marked with beacons.</w:t>
      </w:r>
    </w:p>
    <w:p w:rsidR="00A832F7" w:rsidRDefault="00A832F7" w:rsidP="00A832F7">
      <w:pPr>
        <w:pStyle w:val="ListParagraph"/>
        <w:numPr>
          <w:ilvl w:val="1"/>
          <w:numId w:val="13"/>
        </w:numPr>
      </w:pPr>
      <w:r>
        <w:t>The levels are connected by a story line.</w:t>
      </w:r>
    </w:p>
    <w:p w:rsidR="00D21281" w:rsidRDefault="00D21281" w:rsidP="00D21281">
      <w:pPr>
        <w:pStyle w:val="ListParagraph"/>
        <w:numPr>
          <w:ilvl w:val="1"/>
          <w:numId w:val="13"/>
        </w:numPr>
      </w:pPr>
      <w:r>
        <w:t>The level maps have severa</w:t>
      </w:r>
      <w:r w:rsidR="00A832F7">
        <w:t>l planets, moons, and obstacles.</w:t>
      </w:r>
    </w:p>
    <w:p w:rsidR="00D21281" w:rsidRDefault="007079D4" w:rsidP="00D21281">
      <w:pPr>
        <w:pStyle w:val="ListParagraph"/>
        <w:numPr>
          <w:ilvl w:val="1"/>
          <w:numId w:val="13"/>
        </w:numPr>
      </w:pPr>
      <w:r>
        <w:t>Bodies</w:t>
      </w:r>
      <w:r w:rsidR="00D21281">
        <w:t xml:space="preserve"> have very high densities in order to reduce the otherwise astronomical di</w:t>
      </w:r>
      <w:r w:rsidR="00D21281">
        <w:t>s</w:t>
      </w:r>
      <w:r w:rsidR="00D21281">
        <w:t>tanc</w:t>
      </w:r>
      <w:r w:rsidR="00A832F7">
        <w:t>es while retaining strong gravitational forces.</w:t>
      </w:r>
    </w:p>
    <w:p w:rsidR="00FA64CB" w:rsidRDefault="00FA64CB" w:rsidP="00D21281">
      <w:pPr>
        <w:pStyle w:val="ListParagraph"/>
        <w:numPr>
          <w:ilvl w:val="1"/>
          <w:numId w:val="13"/>
        </w:numPr>
      </w:pPr>
      <w:r>
        <w:t>No procedural generation</w:t>
      </w:r>
    </w:p>
    <w:p w:rsidR="00BA226B" w:rsidRDefault="00BA226B" w:rsidP="00D21281">
      <w:pPr>
        <w:pStyle w:val="ListParagraph"/>
        <w:numPr>
          <w:ilvl w:val="1"/>
          <w:numId w:val="13"/>
        </w:numPr>
      </w:pPr>
      <w:r>
        <w:t>The window will be a “camera” centered on the rocket on all times while the entire level does not have to fit on the screen.</w:t>
      </w:r>
    </w:p>
    <w:p w:rsidR="00C12F58" w:rsidRDefault="00C12F58" w:rsidP="00C12F58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 xml:space="preserve">The controls: The rocket can be tilted using the left and right arrow keys. The up and down arrow keys can be used to increase or decrease thrust respectively. </w:t>
      </w:r>
    </w:p>
    <w:p w:rsidR="00D21281" w:rsidRDefault="00D21281" w:rsidP="00D21281">
      <w:pPr>
        <w:pStyle w:val="ListParagraph"/>
        <w:numPr>
          <w:ilvl w:val="0"/>
          <w:numId w:val="13"/>
        </w:numPr>
      </w:pPr>
      <w:r>
        <w:t>The physics engine</w:t>
      </w:r>
      <w:r w:rsidR="00A11BD4">
        <w:t>:</w:t>
      </w:r>
    </w:p>
    <w:p w:rsidR="00D21281" w:rsidRDefault="00573080" w:rsidP="00D21281">
      <w:pPr>
        <w:pStyle w:val="ListParagraph"/>
        <w:numPr>
          <w:ilvl w:val="1"/>
          <w:numId w:val="13"/>
        </w:numPr>
      </w:pPr>
      <w:r>
        <w:t>Realistic</w:t>
      </w:r>
      <w:r w:rsidR="00764692">
        <w:t xml:space="preserve"> gravitation</w:t>
      </w:r>
    </w:p>
    <w:p w:rsidR="00764692" w:rsidRDefault="00764692" w:rsidP="00764692">
      <w:pPr>
        <w:pStyle w:val="ListParagraph"/>
        <w:numPr>
          <w:ilvl w:val="1"/>
          <w:numId w:val="13"/>
        </w:numPr>
      </w:pPr>
      <w:r>
        <w:t>Decrease in rocket mass as fuel is burned</w:t>
      </w:r>
    </w:p>
    <w:p w:rsidR="00764692" w:rsidRDefault="00700EC3" w:rsidP="00764692">
      <w:pPr>
        <w:pStyle w:val="ListParagraph"/>
        <w:numPr>
          <w:ilvl w:val="1"/>
          <w:numId w:val="13"/>
        </w:numPr>
      </w:pPr>
      <w:r>
        <w:t>Collisions: The rocket will be destroyed if it collides with anything, including planets (landing can only be initiated by heading to the right spot).</w:t>
      </w:r>
    </w:p>
    <w:p w:rsidR="00D21281" w:rsidRDefault="00573080" w:rsidP="00D21281">
      <w:pPr>
        <w:pStyle w:val="ListParagraph"/>
        <w:numPr>
          <w:ilvl w:val="0"/>
          <w:numId w:val="13"/>
        </w:numPr>
      </w:pPr>
      <w:r>
        <w:lastRenderedPageBreak/>
        <w:t>Finite</w:t>
      </w:r>
      <w:r w:rsidR="00C30C15">
        <w:t xml:space="preserve"> rocket fuel and fuel management</w:t>
      </w:r>
      <w:r w:rsidR="00764692">
        <w:t xml:space="preserve"> (to make players care about efficiency)</w:t>
      </w:r>
    </w:p>
    <w:p w:rsidR="00C30C15" w:rsidRDefault="00C30C15" w:rsidP="00366C24">
      <w:pPr>
        <w:pStyle w:val="ListParagraph"/>
        <w:numPr>
          <w:ilvl w:val="0"/>
          <w:numId w:val="13"/>
        </w:numPr>
      </w:pPr>
      <w:r>
        <w:t xml:space="preserve">Information </w:t>
      </w:r>
      <w:r w:rsidR="00A11BD4">
        <w:t>window</w:t>
      </w:r>
      <w:r>
        <w:t xml:space="preserve">s </w:t>
      </w:r>
      <w:r w:rsidR="00A11BD4">
        <w:t xml:space="preserve">at starts of levels </w:t>
      </w:r>
      <w:r>
        <w:t>to teach about the game and the physic</w:t>
      </w:r>
      <w:r w:rsidR="00D21281">
        <w:t xml:space="preserve">s </w:t>
      </w:r>
      <w:r w:rsidR="00A11BD4">
        <w:t xml:space="preserve">and mathematics </w:t>
      </w:r>
      <w:r w:rsidR="00D21281">
        <w:t>involved</w:t>
      </w:r>
      <w:r w:rsidR="00A11BD4">
        <w:t>:</w:t>
      </w:r>
    </w:p>
    <w:p w:rsidR="002614CE" w:rsidRDefault="002614CE" w:rsidP="002614CE">
      <w:pPr>
        <w:pStyle w:val="ListParagraph"/>
        <w:numPr>
          <w:ilvl w:val="1"/>
          <w:numId w:val="13"/>
        </w:numPr>
      </w:pPr>
      <w:r>
        <w:t xml:space="preserve">Topics covered for sure are: </w:t>
      </w:r>
      <w:r w:rsidRPr="002614CE">
        <w:t>Newton's law of universal gravitation</w:t>
      </w:r>
      <w:r>
        <w:t>, elliptical orbits and eccentricity, t</w:t>
      </w:r>
      <w:r w:rsidRPr="002614CE">
        <w:t xml:space="preserve">he </w:t>
      </w:r>
      <w:proofErr w:type="spellStart"/>
      <w:r w:rsidRPr="002614CE">
        <w:t>Hohmann</w:t>
      </w:r>
      <w:proofErr w:type="spellEnd"/>
      <w:r w:rsidRPr="002614CE">
        <w:t xml:space="preserve"> transfer</w:t>
      </w:r>
      <w:r>
        <w:t>, t</w:t>
      </w:r>
      <w:r w:rsidRPr="002614CE">
        <w:t>he bi-elliptical transfer</w:t>
      </w:r>
      <w:r>
        <w:t>, gravitational a</w:t>
      </w:r>
      <w:r>
        <w:t>s</w:t>
      </w:r>
      <w:r>
        <w:t>sists, gravitational potential energy and escape velocity.</w:t>
      </w:r>
    </w:p>
    <w:p w:rsidR="002614CE" w:rsidRDefault="002614CE" w:rsidP="002614CE">
      <w:pPr>
        <w:pStyle w:val="ListParagraph"/>
        <w:numPr>
          <w:ilvl w:val="1"/>
          <w:numId w:val="13"/>
        </w:numPr>
      </w:pPr>
      <w:r>
        <w:t xml:space="preserve">Topics that would ideally be covered include: Newton’s laws of motion, </w:t>
      </w:r>
      <w:proofErr w:type="spellStart"/>
      <w:r>
        <w:t>K</w:t>
      </w:r>
      <w:r w:rsidRPr="002614CE">
        <w:t>epler’s</w:t>
      </w:r>
      <w:proofErr w:type="spellEnd"/>
      <w:r w:rsidRPr="002614CE">
        <w:t xml:space="preserve"> laws of planetary motion</w:t>
      </w:r>
      <w:r>
        <w:t>, the</w:t>
      </w:r>
      <w:r w:rsidRPr="002614CE">
        <w:t xml:space="preserve"> delta-v concept</w:t>
      </w:r>
      <w:r>
        <w:t>, uniform circular motion.</w:t>
      </w:r>
    </w:p>
    <w:p w:rsidR="00D21281" w:rsidRDefault="00A11BD4" w:rsidP="00366C24">
      <w:pPr>
        <w:pStyle w:val="ListParagraph"/>
        <w:numPr>
          <w:ilvl w:val="0"/>
          <w:numId w:val="13"/>
        </w:numPr>
      </w:pPr>
      <w:r>
        <w:t>A toggled</w:t>
      </w:r>
      <w:r w:rsidR="00D21281">
        <w:t xml:space="preserve"> in-game display to show information like the forces acting on the rocket</w:t>
      </w:r>
      <w:r>
        <w:t xml:space="preserve"> and possibly equations</w:t>
      </w:r>
    </w:p>
    <w:p w:rsidR="00C54301" w:rsidRDefault="00C54301" w:rsidP="00C54301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Take-offs and landings shown as basic cut scenes</w:t>
      </w:r>
      <w:r w:rsidR="003C5E92">
        <w:t xml:space="preserve"> that the players do not control</w:t>
      </w:r>
    </w:p>
    <w:p w:rsidR="00764692" w:rsidRDefault="00764692" w:rsidP="00764692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Trajectory estimations: The position of the rocket after X minutes can be calculated by the program, possibly while displaying the equations, and shown.</w:t>
      </w:r>
    </w:p>
    <w:p w:rsidR="00862046" w:rsidRDefault="00764692" w:rsidP="00862046">
      <w:pPr>
        <w:pStyle w:val="ListParagraph"/>
        <w:numPr>
          <w:ilvl w:val="0"/>
          <w:numId w:val="13"/>
        </w:numPr>
      </w:pPr>
      <w:r>
        <w:t xml:space="preserve">Progress saving </w:t>
      </w:r>
    </w:p>
    <w:p w:rsidR="00764692" w:rsidRDefault="00862046" w:rsidP="00862046">
      <w:pPr>
        <w:pStyle w:val="ListParagraph"/>
        <w:numPr>
          <w:ilvl w:val="0"/>
          <w:numId w:val="13"/>
        </w:numPr>
      </w:pPr>
      <w:r>
        <w:t>A p</w:t>
      </w:r>
      <w:r w:rsidR="00764692">
        <w:t>ause menu</w:t>
      </w:r>
    </w:p>
    <w:p w:rsidR="00A70C20" w:rsidRDefault="00A70C20" w:rsidP="00A70C20">
      <w:pPr>
        <w:pStyle w:val="Heading2"/>
      </w:pPr>
      <w:r>
        <w:t>Desirable Features</w:t>
      </w:r>
    </w:p>
    <w:p w:rsidR="003C5E92" w:rsidRDefault="003C5E92" w:rsidP="003C5E92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Take-offs and landings shown as basic cut scenes</w:t>
      </w:r>
    </w:p>
    <w:p w:rsidR="003C5E92" w:rsidRDefault="003C5E92" w:rsidP="003C5E92">
      <w:pPr>
        <w:pStyle w:val="ListParagraph"/>
        <w:numPr>
          <w:ilvl w:val="1"/>
          <w:numId w:val="13"/>
        </w:numPr>
      </w:pPr>
      <w:r>
        <w:t>There will be multiple good or bad take-off/landing scenarios based on the pla</w:t>
      </w:r>
      <w:r>
        <w:t>y</w:t>
      </w:r>
      <w:r>
        <w:t>er’s deci</w:t>
      </w:r>
      <w:r w:rsidR="00C51EAC">
        <w:t>sions</w:t>
      </w:r>
      <w:r>
        <w:t xml:space="preserve"> </w:t>
      </w:r>
      <w:r w:rsidR="00777E79">
        <w:t xml:space="preserve">made on a window before the launch </w:t>
      </w:r>
      <w:r w:rsidR="00C51EAC">
        <w:t>(</w:t>
      </w:r>
      <w:proofErr w:type="spellStart"/>
      <w:r>
        <w:t>eg</w:t>
      </w:r>
      <w:proofErr w:type="spellEnd"/>
      <w:r>
        <w:t>. how much cargo to pack, how much initial thrust to give, approach speed, etc</w:t>
      </w:r>
      <w:proofErr w:type="gramStart"/>
      <w:r>
        <w:t>.</w:t>
      </w:r>
      <w:r w:rsidR="00C51EAC">
        <w:t xml:space="preserve"> )</w:t>
      </w:r>
      <w:proofErr w:type="gramEnd"/>
    </w:p>
    <w:p w:rsidR="009650E7" w:rsidRDefault="009650E7" w:rsidP="003C5E92">
      <w:pPr>
        <w:pStyle w:val="ListParagraph"/>
        <w:numPr>
          <w:ilvl w:val="1"/>
          <w:numId w:val="13"/>
        </w:numPr>
      </w:pPr>
      <w:r>
        <w:t>These decisions will be made on a pre-launch window where the player will co</w:t>
      </w:r>
      <w:r>
        <w:t>n</w:t>
      </w:r>
      <w:r>
        <w:t xml:space="preserve">figure the rocket according to suggestions made by the game and what the </w:t>
      </w:r>
      <w:proofErr w:type="spellStart"/>
      <w:r>
        <w:t>ğşayer</w:t>
      </w:r>
      <w:proofErr w:type="spellEnd"/>
      <w:r>
        <w:t xml:space="preserve"> thinks would do.</w:t>
      </w:r>
    </w:p>
    <w:p w:rsidR="00554621" w:rsidRDefault="00554621" w:rsidP="00554621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Sound: Sounds for thrusters and for collisions/crashes. Music and interface-related sound effects can be added depending on what is available. They will be composed or used with appropriate licensing.</w:t>
      </w:r>
      <w:r w:rsidR="00070C51">
        <w:t xml:space="preserve"> If there is sound, a muting option will also be provi</w:t>
      </w:r>
      <w:r w:rsidR="00070C51">
        <w:t>d</w:t>
      </w:r>
      <w:r w:rsidR="00070C51">
        <w:t>ed.</w:t>
      </w:r>
    </w:p>
    <w:p w:rsidR="00554621" w:rsidRDefault="00554621" w:rsidP="00554621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Score keeping means</w:t>
      </w:r>
      <w:r w:rsidR="00C51EAC">
        <w:t xml:space="preserve"> (</w:t>
      </w:r>
      <w:proofErr w:type="spellStart"/>
      <w:r>
        <w:t>eg</w:t>
      </w:r>
      <w:proofErr w:type="spellEnd"/>
      <w:r>
        <w:t>. based on remaining fuel or mission duration</w:t>
      </w:r>
      <w:r w:rsidR="00C51EAC">
        <w:t>)</w:t>
      </w:r>
    </w:p>
    <w:p w:rsidR="00554621" w:rsidRDefault="00554621" w:rsidP="00554621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Time-warping: speeding up time to quicken the travel over long distances (if the deve</w:t>
      </w:r>
      <w:r>
        <w:t>l</w:t>
      </w:r>
      <w:r>
        <w:t>ops decide that it is worthwhile)</w:t>
      </w:r>
    </w:p>
    <w:p w:rsidR="00554621" w:rsidRDefault="00554621" w:rsidP="00554621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Pop-up boxes with the “Did you know?” sort of interesting facts about space travel</w:t>
      </w:r>
    </w:p>
    <w:p w:rsidR="00020639" w:rsidRDefault="00020639" w:rsidP="00554621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Enabling/disabling full-screen mode</w:t>
      </w:r>
    </w:p>
    <w:p w:rsidR="00A70C20" w:rsidRDefault="00A70C20" w:rsidP="00A70C20">
      <w:pPr>
        <w:pStyle w:val="Heading2"/>
      </w:pPr>
      <w:r>
        <w:t xml:space="preserve">Optional Features </w:t>
      </w:r>
      <w:r w:rsidR="00027448">
        <w:t xml:space="preserve">&amp; </w:t>
      </w:r>
      <w:r w:rsidR="00BB0C05">
        <w:t>Possible Future Additions</w:t>
      </w:r>
    </w:p>
    <w:p w:rsidR="003C5E92" w:rsidRDefault="003C5E92" w:rsidP="003C5E92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A branching story line</w:t>
      </w:r>
    </w:p>
    <w:p w:rsidR="00027448" w:rsidRDefault="00027448" w:rsidP="003C5E92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Power-ups</w:t>
      </w:r>
    </w:p>
    <w:p w:rsidR="004D2C20" w:rsidRDefault="004D2C20" w:rsidP="003C5E92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Multiple save files</w:t>
      </w:r>
    </w:p>
    <w:p w:rsidR="00E5454A" w:rsidRDefault="00E5454A" w:rsidP="003C5E92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Intricate AI for NPC’s</w:t>
      </w:r>
    </w:p>
    <w:p w:rsidR="003C5E92" w:rsidRDefault="003C5E92" w:rsidP="003C5E92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Some planets that have atmospheres with basically-modeled atmospheric drag or reali</w:t>
      </w:r>
      <w:r>
        <w:t>s</w:t>
      </w:r>
      <w:r>
        <w:t>tic atmospheric drag</w:t>
      </w:r>
    </w:p>
    <w:p w:rsidR="003C5E92" w:rsidRDefault="003C5E92" w:rsidP="003C5E92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Rocket customization/upgrading</w:t>
      </w:r>
      <w:r w:rsidR="00D765DB">
        <w:t xml:space="preserve"> options (in terms of </w:t>
      </w:r>
      <w:r>
        <w:t xml:space="preserve">aesthetics </w:t>
      </w:r>
      <w:r w:rsidR="00D765DB">
        <w:t>or</w:t>
      </w:r>
      <w:r>
        <w:t xml:space="preserve"> engineering)</w:t>
      </w:r>
    </w:p>
    <w:p w:rsidR="003C5E92" w:rsidRDefault="003C5E92" w:rsidP="003C5E92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 xml:space="preserve">A level </w:t>
      </w:r>
      <w:r w:rsidR="003E42DA">
        <w:t>editor</w:t>
      </w:r>
    </w:p>
    <w:p w:rsidR="003E42DA" w:rsidRDefault="003E42DA" w:rsidP="003C5E92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Multiplayer features</w:t>
      </w:r>
    </w:p>
    <w:p w:rsidR="003E42DA" w:rsidRDefault="003E42DA" w:rsidP="003C5E92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Achievements &amp; stat keeping (</w:t>
      </w:r>
      <w:proofErr w:type="spellStart"/>
      <w:r>
        <w:t>eg</w:t>
      </w:r>
      <w:proofErr w:type="spellEnd"/>
      <w:r>
        <w:t>. number of crashes)</w:t>
      </w:r>
    </w:p>
    <w:p w:rsidR="003E42DA" w:rsidRDefault="003E42DA" w:rsidP="003C5E92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In-game shop</w:t>
      </w:r>
    </w:p>
    <w:p w:rsidR="00862046" w:rsidRDefault="003E42DA" w:rsidP="00862046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Wormholes / black holes</w:t>
      </w:r>
    </w:p>
    <w:p w:rsidR="003E42DA" w:rsidRDefault="003E42DA" w:rsidP="00862046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Adjustable difficulty (</w:t>
      </w:r>
      <w:proofErr w:type="spellStart"/>
      <w:r>
        <w:t>eg</w:t>
      </w:r>
      <w:proofErr w:type="spellEnd"/>
      <w:r>
        <w:t>. different engine efficiencies)</w:t>
      </w:r>
    </w:p>
    <w:p w:rsidR="00104F21" w:rsidRDefault="00104F21" w:rsidP="00104F21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 xml:space="preserve">Limited electrical power </w:t>
      </w:r>
    </w:p>
    <w:p w:rsidR="00BB0C05" w:rsidRDefault="00BB0C05" w:rsidP="00A70C20">
      <w:pPr>
        <w:pStyle w:val="Heading2"/>
      </w:pPr>
      <w:r>
        <w:lastRenderedPageBreak/>
        <w:t>Not Planned Features</w:t>
      </w:r>
    </w:p>
    <w:p w:rsidR="003C5E92" w:rsidRDefault="003C5E92" w:rsidP="003A419C">
      <w:pPr>
        <w:pStyle w:val="ListParagraph"/>
        <w:numPr>
          <w:ilvl w:val="0"/>
          <w:numId w:val="15"/>
        </w:numPr>
      </w:pPr>
      <w:r>
        <w:t>3D graphics</w:t>
      </w:r>
    </w:p>
    <w:p w:rsidR="003A419C" w:rsidRDefault="003A419C" w:rsidP="003A419C">
      <w:pPr>
        <w:pStyle w:val="ListParagraph"/>
        <w:numPr>
          <w:ilvl w:val="0"/>
          <w:numId w:val="15"/>
        </w:numPr>
        <w:spacing w:before="0" w:after="100" w:line="276" w:lineRule="auto"/>
        <w:jc w:val="left"/>
      </w:pPr>
      <w:r>
        <w:t>Thermodynamics</w:t>
      </w:r>
    </w:p>
    <w:p w:rsidR="003A419C" w:rsidRDefault="003A419C" w:rsidP="003A419C">
      <w:pPr>
        <w:pStyle w:val="ListParagraph"/>
        <w:numPr>
          <w:ilvl w:val="0"/>
          <w:numId w:val="15"/>
        </w:numPr>
        <w:spacing w:before="0" w:after="100" w:line="276" w:lineRule="auto"/>
        <w:jc w:val="left"/>
      </w:pPr>
      <w:r>
        <w:t>Realistic lighting</w:t>
      </w:r>
    </w:p>
    <w:p w:rsidR="003A419C" w:rsidRDefault="003A419C" w:rsidP="003A419C">
      <w:pPr>
        <w:pStyle w:val="ListParagraph"/>
        <w:numPr>
          <w:ilvl w:val="0"/>
          <w:numId w:val="15"/>
        </w:numPr>
        <w:spacing w:before="0" w:after="100" w:line="276" w:lineRule="auto"/>
        <w:jc w:val="left"/>
      </w:pPr>
      <w:r>
        <w:t>Orbital decay other than atmospheric drag</w:t>
      </w:r>
    </w:p>
    <w:p w:rsidR="003A419C" w:rsidRDefault="003A419C" w:rsidP="003A419C">
      <w:pPr>
        <w:pStyle w:val="ListParagraph"/>
        <w:numPr>
          <w:ilvl w:val="0"/>
          <w:numId w:val="15"/>
        </w:numPr>
        <w:spacing w:before="0" w:after="100" w:line="276" w:lineRule="auto"/>
        <w:jc w:val="left"/>
      </w:pPr>
      <w:r>
        <w:t>E</w:t>
      </w:r>
      <w:r w:rsidR="00104F21">
        <w:t>xtravehicular activities</w:t>
      </w:r>
    </w:p>
    <w:p w:rsidR="003A419C" w:rsidRDefault="003A419C" w:rsidP="003A419C">
      <w:pPr>
        <w:pStyle w:val="ListParagraph"/>
        <w:numPr>
          <w:ilvl w:val="0"/>
          <w:numId w:val="15"/>
        </w:numPr>
        <w:spacing w:before="0" w:after="100" w:line="276" w:lineRule="auto"/>
        <w:jc w:val="left"/>
      </w:pPr>
      <w:r>
        <w:t>Plane piloting</w:t>
      </w:r>
    </w:p>
    <w:p w:rsidR="003A419C" w:rsidRDefault="00DB4D2B" w:rsidP="003A419C">
      <w:pPr>
        <w:pStyle w:val="ListParagraph"/>
        <w:numPr>
          <w:ilvl w:val="0"/>
          <w:numId w:val="15"/>
        </w:numPr>
        <w:spacing w:before="0" w:after="100" w:line="276" w:lineRule="auto"/>
        <w:jc w:val="left"/>
      </w:pPr>
      <w:r>
        <w:t>Changing e</w:t>
      </w:r>
      <w:r w:rsidR="003A419C">
        <w:t xml:space="preserve">ngine ISP’s </w:t>
      </w:r>
    </w:p>
    <w:p w:rsidR="00862046" w:rsidRDefault="003A419C" w:rsidP="00862046">
      <w:pPr>
        <w:pStyle w:val="ListParagraph"/>
        <w:numPr>
          <w:ilvl w:val="0"/>
          <w:numId w:val="15"/>
        </w:numPr>
        <w:spacing w:before="0" w:after="100" w:line="276" w:lineRule="auto"/>
        <w:jc w:val="left"/>
      </w:pPr>
      <w:r>
        <w:t>Telemetry issues</w:t>
      </w:r>
    </w:p>
    <w:p w:rsidR="003A419C" w:rsidRDefault="00EB431F" w:rsidP="00A14C17">
      <w:pPr>
        <w:pStyle w:val="ListParagraph"/>
        <w:numPr>
          <w:ilvl w:val="0"/>
          <w:numId w:val="15"/>
        </w:numPr>
        <w:spacing w:before="0" w:after="100" w:line="276" w:lineRule="auto"/>
        <w:jc w:val="left"/>
      </w:pPr>
      <w:r>
        <w:t>Random e</w:t>
      </w:r>
      <w:r w:rsidR="003A419C">
        <w:t>quipment failure</w:t>
      </w:r>
    </w:p>
    <w:p w:rsidR="00C54301" w:rsidRDefault="00C54301" w:rsidP="00A70C20">
      <w:pPr>
        <w:pStyle w:val="Heading2"/>
      </w:pPr>
      <w:r>
        <w:t>Stylistic Choices</w:t>
      </w:r>
    </w:p>
    <w:p w:rsidR="002652E0" w:rsidRPr="002652E0" w:rsidRDefault="002652E0" w:rsidP="002652E0">
      <w:pPr>
        <w:pStyle w:val="ListParagraph"/>
        <w:numPr>
          <w:ilvl w:val="0"/>
          <w:numId w:val="13"/>
        </w:numPr>
      </w:pPr>
      <w:r>
        <w:t>Game title, slogan: (undecided)</w:t>
      </w:r>
    </w:p>
    <w:p w:rsidR="00C54301" w:rsidRDefault="00C54301" w:rsidP="00C54301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Graphics: Cartoonish, consistent graphics with basic animations for details like rocket plumes</w:t>
      </w:r>
      <w:r w:rsidR="00DC73F6">
        <w:t xml:space="preserve"> are preferred</w:t>
      </w:r>
      <w:r>
        <w:t>. They will be drawn or used with appropriate licensing.</w:t>
      </w:r>
      <w:r w:rsidR="008E7795">
        <w:t xml:space="preserve"> </w:t>
      </w:r>
      <w:r w:rsidR="003A419C">
        <w:t>A roun</w:t>
      </w:r>
      <w:r w:rsidR="003A419C">
        <w:t>d</w:t>
      </w:r>
      <w:r w:rsidR="003A419C">
        <w:t>ed, simplistic, smooth art style with block colors</w:t>
      </w:r>
      <w:r w:rsidR="00DC73F6">
        <w:t xml:space="preserve"> is preferred</w:t>
      </w:r>
      <w:r w:rsidR="003A419C">
        <w:t>.</w:t>
      </w:r>
    </w:p>
    <w:p w:rsidR="00C54301" w:rsidRDefault="008E7795" w:rsidP="00C54301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 xml:space="preserve">Sound: </w:t>
      </w:r>
      <w:r w:rsidR="00DC73F6">
        <w:t>M</w:t>
      </w:r>
      <w:r>
        <w:t>e</w:t>
      </w:r>
      <w:r w:rsidR="00DC73F6">
        <w:t>dium/high-quality sound effects are preferred</w:t>
      </w:r>
      <w:r>
        <w:t>. Possibly</w:t>
      </w:r>
      <w:r w:rsidR="00DC73F6">
        <w:t>,</w:t>
      </w:r>
      <w:r>
        <w:t xml:space="preserve"> sound effects for aesthet</w:t>
      </w:r>
      <w:r w:rsidR="00DC73F6">
        <w:t>ics</w:t>
      </w:r>
      <w:r>
        <w:t xml:space="preserve"> (</w:t>
      </w:r>
      <w:proofErr w:type="spellStart"/>
      <w:r>
        <w:t>eg</w:t>
      </w:r>
      <w:proofErr w:type="spellEnd"/>
      <w:r>
        <w:t>. clicking buttons)</w:t>
      </w:r>
      <w:r w:rsidR="00DC73F6">
        <w:t xml:space="preserve"> will also be included.</w:t>
      </w:r>
    </w:p>
    <w:p w:rsidR="003A419C" w:rsidRDefault="00B435A8" w:rsidP="003A419C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 xml:space="preserve">Setting: </w:t>
      </w:r>
      <w:r w:rsidR="00DC73F6">
        <w:t>The game is set in a n</w:t>
      </w:r>
      <w:r>
        <w:t>ot-so-distant future where space travel is un</w:t>
      </w:r>
      <w:r w:rsidR="003A419C">
        <w:t>common but not as rare as today. Planets may be based on our solar system in order to give info</w:t>
      </w:r>
      <w:r w:rsidR="003A419C">
        <w:t>r</w:t>
      </w:r>
      <w:r w:rsidR="003A419C">
        <w:t>mation about them (or not).</w:t>
      </w:r>
      <w:r w:rsidR="0031649B">
        <w:t xml:space="preserve"> </w:t>
      </w:r>
    </w:p>
    <w:p w:rsidR="00782B4C" w:rsidRDefault="00782B4C" w:rsidP="00A14C17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Characters: Characters may be based on Bilkent University</w:t>
      </w:r>
      <w:r w:rsidR="0031649B">
        <w:t xml:space="preserve"> students and faculty if needed </w:t>
      </w:r>
      <w:r w:rsidR="00DC73F6">
        <w:t xml:space="preserve">consent and </w:t>
      </w:r>
      <w:r w:rsidR="0031649B">
        <w:t xml:space="preserve">permissions are acquired. </w:t>
      </w:r>
      <w:r w:rsidR="00DC73F6">
        <w:t>Some aliens may too be included. Cha</w:t>
      </w:r>
      <w:r w:rsidR="00DC73F6">
        <w:t>r</w:t>
      </w:r>
      <w:r w:rsidR="00DC73F6">
        <w:t>acters are currently not expected to be very deep.</w:t>
      </w:r>
    </w:p>
    <w:p w:rsidR="00B435A8" w:rsidRDefault="00B435A8" w:rsidP="00C54301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>Game’s overall attitude: humorous, informative</w:t>
      </w:r>
      <w:r w:rsidR="00782B4C">
        <w:t>, casual</w:t>
      </w:r>
    </w:p>
    <w:p w:rsidR="00C54301" w:rsidRDefault="008E7795" w:rsidP="00A14C17">
      <w:pPr>
        <w:pStyle w:val="ListParagraph"/>
        <w:numPr>
          <w:ilvl w:val="0"/>
          <w:numId w:val="13"/>
        </w:numPr>
        <w:spacing w:before="0" w:after="100" w:line="276" w:lineRule="auto"/>
        <w:jc w:val="left"/>
      </w:pPr>
      <w:r>
        <w:t xml:space="preserve">Music: </w:t>
      </w:r>
      <w:r w:rsidR="00FA214B">
        <w:t xml:space="preserve">Music that </w:t>
      </w:r>
      <w:r>
        <w:t>fits the setting</w:t>
      </w:r>
      <w:r w:rsidR="00FA214B">
        <w:t xml:space="preserve"> and attitude</w:t>
      </w:r>
      <w:r w:rsidR="00DC73F6">
        <w:t xml:space="preserve"> will be sought.</w:t>
      </w:r>
    </w:p>
    <w:p w:rsidR="000F7623" w:rsidRDefault="000F7623" w:rsidP="00A70C20">
      <w:pPr>
        <w:pStyle w:val="Heading1"/>
      </w:pPr>
      <w:r>
        <w:t>User Interface</w:t>
      </w:r>
    </w:p>
    <w:p w:rsidR="00562D6A" w:rsidRDefault="00562D6A" w:rsidP="00562D6A">
      <w:pPr>
        <w:pStyle w:val="ListParagraph"/>
        <w:numPr>
          <w:ilvl w:val="0"/>
          <w:numId w:val="13"/>
        </w:numPr>
      </w:pPr>
      <w:r>
        <w:t>Once it is run, the game will not require any inputs until the main menu appears.</w:t>
      </w:r>
    </w:p>
    <w:p w:rsidR="009145C6" w:rsidRDefault="009145C6" w:rsidP="00562D6A">
      <w:pPr>
        <w:pStyle w:val="ListParagraph"/>
        <w:numPr>
          <w:ilvl w:val="0"/>
          <w:numId w:val="13"/>
        </w:numPr>
      </w:pPr>
      <w:r>
        <w:t xml:space="preserve">Main </w:t>
      </w:r>
      <w:r w:rsidR="009650E7">
        <w:t>m</w:t>
      </w:r>
      <w:r>
        <w:t>enu</w:t>
      </w:r>
    </w:p>
    <w:p w:rsidR="00562D6A" w:rsidRDefault="009145C6" w:rsidP="009145C6">
      <w:pPr>
        <w:pStyle w:val="ListParagraph"/>
        <w:numPr>
          <w:ilvl w:val="1"/>
          <w:numId w:val="13"/>
        </w:numPr>
      </w:pPr>
      <w:r>
        <w:t>The menu will have buttons to each of these screens: Level list (play button), cre</w:t>
      </w:r>
      <w:r>
        <w:t>d</w:t>
      </w:r>
      <w:r>
        <w:t>its, quit, options. There will also be a mute button in the corner.</w:t>
      </w:r>
    </w:p>
    <w:p w:rsidR="00562D6A" w:rsidRDefault="00DE0801" w:rsidP="00562D6A">
      <w:pPr>
        <w:pStyle w:val="ListParagraph"/>
        <w:numPr>
          <w:ilvl w:val="1"/>
          <w:numId w:val="13"/>
        </w:numPr>
      </w:pPr>
      <w:r>
        <w:t xml:space="preserve">The user will </w:t>
      </w:r>
      <w:proofErr w:type="gramStart"/>
      <w:r>
        <w:t>l</w:t>
      </w:r>
      <w:r w:rsidR="00562D6A">
        <w:t>eft-click</w:t>
      </w:r>
      <w:proofErr w:type="gramEnd"/>
      <w:r w:rsidR="00562D6A">
        <w:t xml:space="preserve"> a button once to use it.</w:t>
      </w:r>
      <w:r>
        <w:t xml:space="preserve"> No other inputs apply.</w:t>
      </w:r>
    </w:p>
    <w:p w:rsidR="00197C20" w:rsidRDefault="00197C20" w:rsidP="00562D6A">
      <w:pPr>
        <w:pStyle w:val="ListParagraph"/>
        <w:numPr>
          <w:ilvl w:val="1"/>
          <w:numId w:val="13"/>
        </w:numPr>
      </w:pPr>
      <w:r>
        <w:t>Menu design will match the art style of the game and be intuitive to use.</w:t>
      </w:r>
    </w:p>
    <w:p w:rsidR="000F7623" w:rsidRDefault="00020639" w:rsidP="00DE0801">
      <w:pPr>
        <w:pStyle w:val="ListParagraph"/>
        <w:numPr>
          <w:ilvl w:val="0"/>
          <w:numId w:val="13"/>
        </w:numPr>
      </w:pPr>
      <w:r>
        <w:t>Options menu</w:t>
      </w:r>
    </w:p>
    <w:p w:rsidR="00020639" w:rsidRDefault="00020639" w:rsidP="00020639">
      <w:pPr>
        <w:pStyle w:val="ListParagraph"/>
        <w:numPr>
          <w:ilvl w:val="1"/>
          <w:numId w:val="13"/>
        </w:numPr>
      </w:pPr>
      <w:r>
        <w:t xml:space="preserve">These options will be provided with single-left-click buttons: </w:t>
      </w:r>
      <w:r w:rsidR="00C46794">
        <w:t>full-screen, e</w:t>
      </w:r>
      <w:r>
        <w:t>rase</w:t>
      </w:r>
      <w:r w:rsidR="00C46794">
        <w:t xml:space="preserve"> save file, mute, back to menu</w:t>
      </w:r>
    </w:p>
    <w:p w:rsidR="00C46794" w:rsidRDefault="00C46794" w:rsidP="00C46794">
      <w:pPr>
        <w:pStyle w:val="ListParagraph"/>
        <w:numPr>
          <w:ilvl w:val="0"/>
          <w:numId w:val="13"/>
        </w:numPr>
      </w:pPr>
      <w:r>
        <w:t>Credits</w:t>
      </w:r>
    </w:p>
    <w:p w:rsidR="00C46794" w:rsidRDefault="00C46794" w:rsidP="00C46794">
      <w:pPr>
        <w:pStyle w:val="ListParagraph"/>
        <w:numPr>
          <w:ilvl w:val="1"/>
          <w:numId w:val="13"/>
        </w:numPr>
      </w:pPr>
      <w:r>
        <w:t>All necessary accolades, disclaimers, and etc. will be displayed. There will be a single-left-click back button.</w:t>
      </w:r>
    </w:p>
    <w:p w:rsidR="00B4580C" w:rsidRDefault="00B4580C" w:rsidP="00B4580C">
      <w:pPr>
        <w:pStyle w:val="ListParagraph"/>
        <w:numPr>
          <w:ilvl w:val="0"/>
          <w:numId w:val="13"/>
        </w:numPr>
      </w:pPr>
      <w:r>
        <w:t>Level list</w:t>
      </w:r>
    </w:p>
    <w:p w:rsidR="00B4580C" w:rsidRDefault="00B4580C" w:rsidP="00B4580C">
      <w:pPr>
        <w:pStyle w:val="ListParagraph"/>
        <w:numPr>
          <w:ilvl w:val="1"/>
          <w:numId w:val="13"/>
        </w:numPr>
      </w:pPr>
      <w:r>
        <w:t>There will be a button for each level and the back button, all single-left-click bu</w:t>
      </w:r>
      <w:r>
        <w:t>t</w:t>
      </w:r>
      <w:r>
        <w:t>tons.</w:t>
      </w:r>
    </w:p>
    <w:p w:rsidR="00BA226B" w:rsidRDefault="00BA226B" w:rsidP="00BA226B">
      <w:pPr>
        <w:pStyle w:val="ListParagraph"/>
        <w:numPr>
          <w:ilvl w:val="0"/>
          <w:numId w:val="13"/>
        </w:numPr>
      </w:pPr>
      <w:r>
        <w:t>In-Game</w:t>
      </w:r>
    </w:p>
    <w:p w:rsidR="007F6649" w:rsidRDefault="007F6649" w:rsidP="00BA226B">
      <w:pPr>
        <w:pStyle w:val="ListParagraph"/>
        <w:numPr>
          <w:ilvl w:val="1"/>
          <w:numId w:val="13"/>
        </w:numPr>
      </w:pPr>
      <w:r w:rsidRPr="007F6649">
        <w:t>The rocket can be tilted using the left and right arrow keys. The up and down a</w:t>
      </w:r>
      <w:r w:rsidRPr="007F6649">
        <w:t>r</w:t>
      </w:r>
      <w:r w:rsidRPr="007F6649">
        <w:t>row keys can be used to increase or decrease thrust respectively.</w:t>
      </w:r>
    </w:p>
    <w:p w:rsidR="0040691E" w:rsidRDefault="0040691E" w:rsidP="0040691E">
      <w:pPr>
        <w:pStyle w:val="ListParagraph"/>
        <w:numPr>
          <w:ilvl w:val="1"/>
          <w:numId w:val="13"/>
        </w:numPr>
      </w:pPr>
      <w:r>
        <w:t>Mission objectives will be displayed on the upper left corner of the screen.</w:t>
      </w:r>
    </w:p>
    <w:p w:rsidR="0040691E" w:rsidRDefault="0040691E" w:rsidP="0040691E">
      <w:pPr>
        <w:pStyle w:val="ListParagraph"/>
        <w:numPr>
          <w:ilvl w:val="1"/>
          <w:numId w:val="13"/>
        </w:numPr>
      </w:pPr>
      <w:r>
        <w:lastRenderedPageBreak/>
        <w:t>Stats, like the remaining amount of fuel will be displayed on the upper right co</w:t>
      </w:r>
      <w:r>
        <w:t>r</w:t>
      </w:r>
      <w:r>
        <w:t>ner.</w:t>
      </w:r>
    </w:p>
    <w:p w:rsidR="0040691E" w:rsidRDefault="0040691E" w:rsidP="00BA226B">
      <w:pPr>
        <w:pStyle w:val="ListParagraph"/>
        <w:numPr>
          <w:ilvl w:val="1"/>
          <w:numId w:val="13"/>
        </w:numPr>
      </w:pPr>
      <w:r>
        <w:t>The bottom-middle part of the screen will have a toolbar for various single-left-click buttons (see other bullet points).</w:t>
      </w:r>
    </w:p>
    <w:p w:rsidR="00BA226B" w:rsidRDefault="00BA226B" w:rsidP="00BA226B">
      <w:pPr>
        <w:pStyle w:val="ListParagraph"/>
        <w:numPr>
          <w:ilvl w:val="1"/>
          <w:numId w:val="13"/>
        </w:numPr>
      </w:pPr>
      <w:r>
        <w:t>The window will be a “camera” centered on the rocket on all times while the entire level does not have to fit on the screen.</w:t>
      </w:r>
    </w:p>
    <w:p w:rsidR="00BA226B" w:rsidRDefault="00C255DF" w:rsidP="00BA226B">
      <w:pPr>
        <w:pStyle w:val="ListParagraph"/>
        <w:numPr>
          <w:ilvl w:val="1"/>
          <w:numId w:val="13"/>
        </w:numPr>
      </w:pPr>
      <w:r>
        <w:t>The camera will have 2-3 zoom settings, each centered on the rocket.</w:t>
      </w:r>
      <w:r w:rsidR="008A3887">
        <w:t xml:space="preserve"> Alternativ</w:t>
      </w:r>
      <w:r w:rsidR="008A3887">
        <w:t>e</w:t>
      </w:r>
      <w:r w:rsidR="008A3887">
        <w:t>ly, a mini-map may be used instead.</w:t>
      </w:r>
      <w:r w:rsidR="00524873">
        <w:t xml:space="preserve"> The buttons for zooming, as well as the mini-map would be located at the bottom middle.</w:t>
      </w:r>
      <w:r w:rsidR="00D01E88">
        <w:t xml:space="preserve"> The mini-map can be minimized to be re-opened from the toolbar.</w:t>
      </w:r>
    </w:p>
    <w:p w:rsidR="00556A3B" w:rsidRDefault="00556A3B" w:rsidP="00BA226B">
      <w:pPr>
        <w:pStyle w:val="ListParagraph"/>
        <w:numPr>
          <w:ilvl w:val="1"/>
          <w:numId w:val="13"/>
        </w:numPr>
      </w:pPr>
      <w:r>
        <w:t xml:space="preserve">The camera </w:t>
      </w:r>
      <w:r w:rsidR="008A3887">
        <w:t xml:space="preserve">may rotate </w:t>
      </w:r>
      <w:r w:rsidR="00A402FF">
        <w:t xml:space="preserve">only by </w:t>
      </w:r>
      <w:r w:rsidR="008A3887">
        <w:t xml:space="preserve">180 degrees </w:t>
      </w:r>
      <w:r w:rsidR="00A402FF">
        <w:t xml:space="preserve">only </w:t>
      </w:r>
      <w:r w:rsidR="008A3887">
        <w:t xml:space="preserve">when toggled by a button </w:t>
      </w:r>
      <w:r w:rsidR="000B4B50">
        <w:t>on</w:t>
      </w:r>
      <w:r w:rsidR="008A3887">
        <w:t xml:space="preserve"> the bottom middle. This would help confused players regain their orientation.</w:t>
      </w:r>
    </w:p>
    <w:p w:rsidR="007F6649" w:rsidRDefault="007F6649" w:rsidP="00BA226B">
      <w:pPr>
        <w:pStyle w:val="ListParagraph"/>
        <w:numPr>
          <w:ilvl w:val="1"/>
          <w:numId w:val="13"/>
        </w:numPr>
      </w:pPr>
      <w:r>
        <w:t>The button to toggle the overlay to display forces</w:t>
      </w:r>
      <w:r w:rsidR="0040691E">
        <w:t>, as well as the one to calculate and display the</w:t>
      </w:r>
      <w:r>
        <w:t xml:space="preserve"> </w:t>
      </w:r>
      <w:r w:rsidR="0040691E">
        <w:t xml:space="preserve">rocket’s trajectory </w:t>
      </w:r>
      <w:r>
        <w:t>will also be on the bottom middle.</w:t>
      </w:r>
    </w:p>
    <w:p w:rsidR="00524873" w:rsidRDefault="00524873" w:rsidP="00524873">
      <w:pPr>
        <w:pStyle w:val="ListParagraph"/>
        <w:numPr>
          <w:ilvl w:val="1"/>
          <w:numId w:val="13"/>
        </w:numPr>
      </w:pPr>
      <w:r>
        <w:t>Pressing “Esc” or the spacebar will open the pause menu, which offers single-left-click bu</w:t>
      </w:r>
      <w:r>
        <w:t>t</w:t>
      </w:r>
      <w:r>
        <w:t>tons for un-pausing, returning to the main menu, and muting the game.</w:t>
      </w:r>
    </w:p>
    <w:p w:rsidR="00576540" w:rsidRDefault="00576540" w:rsidP="00576540">
      <w:pPr>
        <w:pStyle w:val="ListParagraph"/>
        <w:numPr>
          <w:ilvl w:val="1"/>
          <w:numId w:val="13"/>
        </w:numPr>
      </w:pPr>
      <w:r>
        <w:t>Additional text will appear as pop-up windows with single-left-click buttons on them to close them.</w:t>
      </w:r>
    </w:p>
    <w:p w:rsidR="00524873" w:rsidRDefault="003A5557" w:rsidP="003A5557">
      <w:pPr>
        <w:pStyle w:val="ListParagraph"/>
        <w:numPr>
          <w:ilvl w:val="0"/>
          <w:numId w:val="13"/>
        </w:numPr>
      </w:pPr>
      <w:r>
        <w:t>Cut scenes</w:t>
      </w:r>
    </w:p>
    <w:p w:rsidR="003A5557" w:rsidRDefault="003A5557" w:rsidP="003A5557">
      <w:pPr>
        <w:pStyle w:val="ListParagraph"/>
        <w:numPr>
          <w:ilvl w:val="1"/>
          <w:numId w:val="13"/>
        </w:numPr>
      </w:pPr>
      <w:r>
        <w:t xml:space="preserve">The cut scenes are expected to be less than </w:t>
      </w:r>
      <w:r w:rsidR="007D0E50">
        <w:t>3</w:t>
      </w:r>
      <w:r>
        <w:t>0 seconds long and users will be shown and given the option to skip them using the space bar.</w:t>
      </w:r>
    </w:p>
    <w:p w:rsidR="00604D59" w:rsidRDefault="00604D59" w:rsidP="003A5557">
      <w:pPr>
        <w:pStyle w:val="ListParagraph"/>
        <w:numPr>
          <w:ilvl w:val="1"/>
          <w:numId w:val="13"/>
        </w:numPr>
      </w:pPr>
      <w:r>
        <w:t>Dialogue will appear in speech bubbles.</w:t>
      </w:r>
    </w:p>
    <w:p w:rsidR="00604D59" w:rsidRDefault="00604D59" w:rsidP="003A5557">
      <w:pPr>
        <w:pStyle w:val="ListParagraph"/>
        <w:numPr>
          <w:ilvl w:val="1"/>
          <w:numId w:val="13"/>
        </w:numPr>
      </w:pPr>
      <w:r>
        <w:t>The cut scenes may proceed as comic panels or basic animations.</w:t>
      </w:r>
    </w:p>
    <w:p w:rsidR="009650E7" w:rsidRDefault="009650E7" w:rsidP="009650E7">
      <w:pPr>
        <w:pStyle w:val="ListParagraph"/>
        <w:numPr>
          <w:ilvl w:val="0"/>
          <w:numId w:val="13"/>
        </w:numPr>
      </w:pPr>
      <w:r>
        <w:t>Pre-launch window</w:t>
      </w:r>
      <w:r w:rsidR="002A4529">
        <w:t xml:space="preserve"> (if implemented)</w:t>
      </w:r>
    </w:p>
    <w:p w:rsidR="002A4529" w:rsidRDefault="002A4529" w:rsidP="002A4529">
      <w:pPr>
        <w:pStyle w:val="ListParagraph"/>
        <w:numPr>
          <w:ilvl w:val="1"/>
          <w:numId w:val="13"/>
        </w:numPr>
      </w:pPr>
      <w:r>
        <w:t>Pressing “Esc” or the spacebar will open the pause menu, which offers single-left-click bu</w:t>
      </w:r>
      <w:r>
        <w:t>t</w:t>
      </w:r>
      <w:r>
        <w:t>tons for un-pausing, returning to the main menu, and muting the game.</w:t>
      </w:r>
    </w:p>
    <w:p w:rsidR="00576540" w:rsidRDefault="00576540" w:rsidP="002A4529">
      <w:pPr>
        <w:pStyle w:val="ListParagraph"/>
        <w:numPr>
          <w:ilvl w:val="1"/>
          <w:numId w:val="13"/>
        </w:numPr>
      </w:pPr>
      <w:r>
        <w:t>A vertical slider on the right side of the screen will be clicked and dragged by the player to decide on the initial thrust given to the rocket.</w:t>
      </w:r>
    </w:p>
    <w:p w:rsidR="00576540" w:rsidRDefault="00576540" w:rsidP="002A4529">
      <w:pPr>
        <w:pStyle w:val="ListParagraph"/>
        <w:numPr>
          <w:ilvl w:val="1"/>
          <w:numId w:val="13"/>
        </w:numPr>
      </w:pPr>
      <w:r>
        <w:t>Horizontal sliders arranged in a vertical list will be on the left side of the screen, with which the player adjusts values such as the amount of resources to pack.</w:t>
      </w:r>
    </w:p>
    <w:p w:rsidR="008A30E3" w:rsidRDefault="008A30E3" w:rsidP="002A4529">
      <w:pPr>
        <w:pStyle w:val="ListParagraph"/>
        <w:numPr>
          <w:ilvl w:val="1"/>
          <w:numId w:val="13"/>
        </w:numPr>
      </w:pPr>
      <w:r>
        <w:t>A large single-left-click launch button in the middle of the screen will start a launch cut scene.</w:t>
      </w:r>
    </w:p>
    <w:p w:rsidR="00BC243D" w:rsidRDefault="00BB0C05" w:rsidP="00A70C20">
      <w:pPr>
        <w:pStyle w:val="Heading1"/>
      </w:pPr>
      <w:r>
        <w:t>Conclusion &amp; Reflections</w:t>
      </w:r>
    </w:p>
    <w:p w:rsidR="0018748F" w:rsidRDefault="0018748F" w:rsidP="0018748F">
      <w:r>
        <w:t>This report</w:t>
      </w:r>
      <w:r w:rsidR="00FF5854">
        <w:t xml:space="preserve"> </w:t>
      </w:r>
      <w:r w:rsidR="00B4796A">
        <w:t>describes</w:t>
      </w:r>
      <w:r w:rsidR="00FF5854">
        <w:t xml:space="preserve"> the motives for designing this game and it also provides </w:t>
      </w:r>
      <w:r w:rsidR="00B4796A">
        <w:t>a detailed ou</w:t>
      </w:r>
      <w:r w:rsidR="00B4796A">
        <w:t>t</w:t>
      </w:r>
      <w:r w:rsidR="00B4796A">
        <w:t>line of its features.</w:t>
      </w:r>
      <w:r w:rsidR="00F86D88">
        <w:t xml:space="preserve"> </w:t>
      </w:r>
      <w:r w:rsidR="00190421">
        <w:t xml:space="preserve">**complete this – ne </w:t>
      </w:r>
      <w:proofErr w:type="spellStart"/>
      <w:r w:rsidR="00190421">
        <w:t>yazcam</w:t>
      </w:r>
      <w:proofErr w:type="spellEnd"/>
      <w:r w:rsidR="00190421">
        <w:t xml:space="preserve"> </w:t>
      </w:r>
      <w:proofErr w:type="spellStart"/>
      <w:r w:rsidR="00190421">
        <w:t>ki</w:t>
      </w:r>
      <w:proofErr w:type="spellEnd"/>
      <w:r w:rsidR="00190421">
        <w:t xml:space="preserve"> </w:t>
      </w:r>
      <w:proofErr w:type="spellStart"/>
      <w:r w:rsidR="00190421">
        <w:t>buraya</w:t>
      </w:r>
      <w:proofErr w:type="spellEnd"/>
      <w:r w:rsidR="00190421">
        <w:t xml:space="preserve"> </w:t>
      </w:r>
      <w:proofErr w:type="spellStart"/>
      <w:r w:rsidR="00190421">
        <w:t>anlamadım</w:t>
      </w:r>
      <w:proofErr w:type="spellEnd"/>
    </w:p>
    <w:p w:rsidR="00A70C20" w:rsidRDefault="00BB0C05" w:rsidP="00A70C20">
      <w:pPr>
        <w:pStyle w:val="Heading1"/>
      </w:pPr>
      <w:r>
        <w:t>References</w:t>
      </w:r>
    </w:p>
    <w:p w:rsidR="0018748F" w:rsidRDefault="00F86D88" w:rsidP="0018748F">
      <w:proofErr w:type="spellStart"/>
      <w:proofErr w:type="gramStart"/>
      <w:r>
        <w:t>A</w:t>
      </w:r>
      <w:r w:rsidR="00190421">
        <w:t>bc</w:t>
      </w:r>
      <w:proofErr w:type="spellEnd"/>
      <w:proofErr w:type="gramEnd"/>
    </w:p>
    <w:p w:rsidR="00190421" w:rsidRDefault="00190421" w:rsidP="00190421">
      <w:pPr>
        <w:pStyle w:val="Heading1"/>
      </w:pPr>
      <w:r>
        <w:t>Concept Art</w:t>
      </w:r>
    </w:p>
    <w:p w:rsidR="00190421" w:rsidRDefault="00190421" w:rsidP="00190421">
      <w:proofErr w:type="spellStart"/>
      <w:proofErr w:type="gramStart"/>
      <w:r>
        <w:t>abc</w:t>
      </w:r>
      <w:proofErr w:type="spellEnd"/>
      <w:proofErr w:type="gramEnd"/>
    </w:p>
    <w:sectPr w:rsidR="00190421" w:rsidSect="00127FD2">
      <w:endnotePr>
        <w:numFmt w:val="decimal"/>
      </w:endnotePr>
      <w:type w:val="continuous"/>
      <w:pgSz w:w="11906" w:h="16838" w:code="9"/>
      <w:pgMar w:top="851" w:right="1134" w:bottom="992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CA1" w:rsidRDefault="00506CA1">
      <w:pPr>
        <w:pStyle w:val="ReferenceHeader"/>
      </w:pPr>
      <w:r>
        <w:t>References</w:t>
      </w:r>
    </w:p>
  </w:endnote>
  <w:endnote w:type="continuationSeparator" w:id="0">
    <w:p w:rsidR="00506CA1" w:rsidRDefault="00506CA1">
      <w:r>
        <w:continuationSeparator/>
      </w:r>
    </w:p>
  </w:endnote>
  <w:endnote w:type="continuationNotice" w:id="1">
    <w:p w:rsidR="00506CA1" w:rsidRDefault="00506CA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CA1" w:rsidRDefault="00506CA1">
      <w:pPr>
        <w:spacing w:before="0"/>
      </w:pPr>
      <w:r>
        <w:separator/>
      </w:r>
    </w:p>
  </w:footnote>
  <w:footnote w:type="continuationSeparator" w:id="0">
    <w:p w:rsidR="00506CA1" w:rsidRDefault="00506CA1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9A2C5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C346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A26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63EA5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2B629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F6D5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AA10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D704C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5430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A1AD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0B207663"/>
    <w:multiLevelType w:val="hybridMultilevel"/>
    <w:tmpl w:val="DC74064C"/>
    <w:lvl w:ilvl="0" w:tplc="E7F6462E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538C6390"/>
    <w:multiLevelType w:val="hybridMultilevel"/>
    <w:tmpl w:val="27CADA5E"/>
    <w:lvl w:ilvl="0" w:tplc="CD7C9C8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2A73986"/>
    <w:multiLevelType w:val="hybridMultilevel"/>
    <w:tmpl w:val="F99A4A80"/>
    <w:lvl w:ilvl="0" w:tplc="4A62FB94">
      <w:start w:val="1"/>
      <w:numFmt w:val="bullet"/>
      <w:lvlText w:val=""/>
      <w:lvlJc w:val="left"/>
      <w:pPr>
        <w:ind w:left="117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79D70EEE"/>
    <w:multiLevelType w:val="singleLevel"/>
    <w:tmpl w:val="457CFE1A"/>
    <w:lvl w:ilvl="0">
      <w:start w:val="1"/>
      <w:numFmt w:val="decimal"/>
      <w:pStyle w:val="EndnoteText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proofState w:spelling="clean" w:grammar="clean"/>
  <w:attachedTemplate r:id="rId1"/>
  <w:stylePaneFormatFilter w:val="3001"/>
  <w:documentProtection w:edit="forms" w:enforcement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/>
  <w:rsids>
    <w:rsidRoot w:val="004A68A3"/>
    <w:rsid w:val="00012050"/>
    <w:rsid w:val="00020639"/>
    <w:rsid w:val="00027448"/>
    <w:rsid w:val="00070C51"/>
    <w:rsid w:val="000961C6"/>
    <w:rsid w:val="000A5F9E"/>
    <w:rsid w:val="000B4B50"/>
    <w:rsid w:val="000F7623"/>
    <w:rsid w:val="00104F21"/>
    <w:rsid w:val="0011083B"/>
    <w:rsid w:val="00127FD2"/>
    <w:rsid w:val="00163474"/>
    <w:rsid w:val="0018117E"/>
    <w:rsid w:val="0018748F"/>
    <w:rsid w:val="00190421"/>
    <w:rsid w:val="00197C20"/>
    <w:rsid w:val="001B0919"/>
    <w:rsid w:val="001C4663"/>
    <w:rsid w:val="001E7ABC"/>
    <w:rsid w:val="001F3C4C"/>
    <w:rsid w:val="0021282E"/>
    <w:rsid w:val="00237BB5"/>
    <w:rsid w:val="00257506"/>
    <w:rsid w:val="002614CE"/>
    <w:rsid w:val="00262461"/>
    <w:rsid w:val="002652E0"/>
    <w:rsid w:val="00281062"/>
    <w:rsid w:val="00287463"/>
    <w:rsid w:val="002A4529"/>
    <w:rsid w:val="002B1659"/>
    <w:rsid w:val="002B4BA2"/>
    <w:rsid w:val="002B7130"/>
    <w:rsid w:val="002F19DF"/>
    <w:rsid w:val="00304D39"/>
    <w:rsid w:val="00314B29"/>
    <w:rsid w:val="0031649B"/>
    <w:rsid w:val="0032247C"/>
    <w:rsid w:val="003534A9"/>
    <w:rsid w:val="00356A30"/>
    <w:rsid w:val="00364A33"/>
    <w:rsid w:val="00366C24"/>
    <w:rsid w:val="003838E8"/>
    <w:rsid w:val="003A419C"/>
    <w:rsid w:val="003A5557"/>
    <w:rsid w:val="003C5E92"/>
    <w:rsid w:val="003D1281"/>
    <w:rsid w:val="003D130C"/>
    <w:rsid w:val="003E42DA"/>
    <w:rsid w:val="003E726C"/>
    <w:rsid w:val="0040691E"/>
    <w:rsid w:val="00412F0B"/>
    <w:rsid w:val="00420679"/>
    <w:rsid w:val="0042413E"/>
    <w:rsid w:val="00437283"/>
    <w:rsid w:val="004847DA"/>
    <w:rsid w:val="004A68A3"/>
    <w:rsid w:val="004C3D0E"/>
    <w:rsid w:val="004D2C20"/>
    <w:rsid w:val="00505033"/>
    <w:rsid w:val="00506CA1"/>
    <w:rsid w:val="00516F20"/>
    <w:rsid w:val="00524873"/>
    <w:rsid w:val="00542512"/>
    <w:rsid w:val="00554621"/>
    <w:rsid w:val="00556A3B"/>
    <w:rsid w:val="00562262"/>
    <w:rsid w:val="005628B4"/>
    <w:rsid w:val="00562D6A"/>
    <w:rsid w:val="00573080"/>
    <w:rsid w:val="00576540"/>
    <w:rsid w:val="005864C5"/>
    <w:rsid w:val="005C39D8"/>
    <w:rsid w:val="005D282A"/>
    <w:rsid w:val="006015AC"/>
    <w:rsid w:val="00604D59"/>
    <w:rsid w:val="00615EF2"/>
    <w:rsid w:val="006877B5"/>
    <w:rsid w:val="00695162"/>
    <w:rsid w:val="006B2783"/>
    <w:rsid w:val="006B2820"/>
    <w:rsid w:val="006C6044"/>
    <w:rsid w:val="006D4C48"/>
    <w:rsid w:val="006F6504"/>
    <w:rsid w:val="00700EC3"/>
    <w:rsid w:val="00704896"/>
    <w:rsid w:val="007079D4"/>
    <w:rsid w:val="00710E73"/>
    <w:rsid w:val="00711686"/>
    <w:rsid w:val="0071571E"/>
    <w:rsid w:val="00716B4A"/>
    <w:rsid w:val="00746A7A"/>
    <w:rsid w:val="00757588"/>
    <w:rsid w:val="00764692"/>
    <w:rsid w:val="00766C0E"/>
    <w:rsid w:val="00774843"/>
    <w:rsid w:val="00777E79"/>
    <w:rsid w:val="00782B4C"/>
    <w:rsid w:val="007D0E50"/>
    <w:rsid w:val="007F20F7"/>
    <w:rsid w:val="007F6649"/>
    <w:rsid w:val="00807E4D"/>
    <w:rsid w:val="00822CA9"/>
    <w:rsid w:val="00862046"/>
    <w:rsid w:val="00864646"/>
    <w:rsid w:val="00886E5F"/>
    <w:rsid w:val="008A30E3"/>
    <w:rsid w:val="008A3887"/>
    <w:rsid w:val="008B3788"/>
    <w:rsid w:val="008E7795"/>
    <w:rsid w:val="00913980"/>
    <w:rsid w:val="009145C6"/>
    <w:rsid w:val="00917A1C"/>
    <w:rsid w:val="0092250D"/>
    <w:rsid w:val="00935964"/>
    <w:rsid w:val="0094696F"/>
    <w:rsid w:val="009650E7"/>
    <w:rsid w:val="00976FA5"/>
    <w:rsid w:val="00991F8E"/>
    <w:rsid w:val="009A218E"/>
    <w:rsid w:val="009A4197"/>
    <w:rsid w:val="009B51B5"/>
    <w:rsid w:val="009B578B"/>
    <w:rsid w:val="009F1D2E"/>
    <w:rsid w:val="00A11BD4"/>
    <w:rsid w:val="00A14C17"/>
    <w:rsid w:val="00A16554"/>
    <w:rsid w:val="00A402FF"/>
    <w:rsid w:val="00A52303"/>
    <w:rsid w:val="00A626C7"/>
    <w:rsid w:val="00A65D57"/>
    <w:rsid w:val="00A70C20"/>
    <w:rsid w:val="00A804A8"/>
    <w:rsid w:val="00A832F7"/>
    <w:rsid w:val="00A94021"/>
    <w:rsid w:val="00AC7246"/>
    <w:rsid w:val="00B369E1"/>
    <w:rsid w:val="00B4267A"/>
    <w:rsid w:val="00B435A8"/>
    <w:rsid w:val="00B4580C"/>
    <w:rsid w:val="00B4796A"/>
    <w:rsid w:val="00B67008"/>
    <w:rsid w:val="00B71B79"/>
    <w:rsid w:val="00B955C6"/>
    <w:rsid w:val="00BA226B"/>
    <w:rsid w:val="00BA313D"/>
    <w:rsid w:val="00BB0C05"/>
    <w:rsid w:val="00BB5D34"/>
    <w:rsid w:val="00BC243D"/>
    <w:rsid w:val="00BD4D62"/>
    <w:rsid w:val="00BF1E96"/>
    <w:rsid w:val="00BF3496"/>
    <w:rsid w:val="00BF37A7"/>
    <w:rsid w:val="00C06D91"/>
    <w:rsid w:val="00C12F58"/>
    <w:rsid w:val="00C14D21"/>
    <w:rsid w:val="00C255DF"/>
    <w:rsid w:val="00C263C4"/>
    <w:rsid w:val="00C26AEC"/>
    <w:rsid w:val="00C30C15"/>
    <w:rsid w:val="00C350D0"/>
    <w:rsid w:val="00C46794"/>
    <w:rsid w:val="00C51151"/>
    <w:rsid w:val="00C51EAC"/>
    <w:rsid w:val="00C54301"/>
    <w:rsid w:val="00C95695"/>
    <w:rsid w:val="00CB72BC"/>
    <w:rsid w:val="00CD40BC"/>
    <w:rsid w:val="00D01923"/>
    <w:rsid w:val="00D01E88"/>
    <w:rsid w:val="00D21281"/>
    <w:rsid w:val="00D3002D"/>
    <w:rsid w:val="00D57440"/>
    <w:rsid w:val="00D63D0A"/>
    <w:rsid w:val="00D765DB"/>
    <w:rsid w:val="00D8259F"/>
    <w:rsid w:val="00D953FE"/>
    <w:rsid w:val="00DB4D2B"/>
    <w:rsid w:val="00DC2166"/>
    <w:rsid w:val="00DC49CA"/>
    <w:rsid w:val="00DC73F6"/>
    <w:rsid w:val="00DD0356"/>
    <w:rsid w:val="00DD20B4"/>
    <w:rsid w:val="00DE0801"/>
    <w:rsid w:val="00E0281E"/>
    <w:rsid w:val="00E11080"/>
    <w:rsid w:val="00E5454A"/>
    <w:rsid w:val="00E6443B"/>
    <w:rsid w:val="00EB1A81"/>
    <w:rsid w:val="00EB431F"/>
    <w:rsid w:val="00EC6723"/>
    <w:rsid w:val="00F063A7"/>
    <w:rsid w:val="00F160B2"/>
    <w:rsid w:val="00F56123"/>
    <w:rsid w:val="00F86D88"/>
    <w:rsid w:val="00F905A5"/>
    <w:rsid w:val="00FA214B"/>
    <w:rsid w:val="00FA64CB"/>
    <w:rsid w:val="00FB468B"/>
    <w:rsid w:val="00FF5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463"/>
    <w:pPr>
      <w:spacing w:before="120"/>
      <w:ind w:left="567"/>
      <w:jc w:val="both"/>
    </w:pPr>
    <w:rPr>
      <w:sz w:val="24"/>
      <w:lang w:eastAsia="en-GB"/>
    </w:rPr>
  </w:style>
  <w:style w:type="paragraph" w:styleId="Heading1">
    <w:name w:val="heading 1"/>
    <w:next w:val="Normal"/>
    <w:qFormat/>
    <w:rsid w:val="00287463"/>
    <w:pPr>
      <w:keepNext/>
      <w:numPr>
        <w:numId w:val="1"/>
      </w:numPr>
      <w:shd w:val="solid" w:color="auto" w:fill="000000"/>
      <w:spacing w:before="240"/>
      <w:outlineLvl w:val="0"/>
    </w:pPr>
    <w:rPr>
      <w:rFonts w:ascii="Arial" w:hAnsi="Arial"/>
      <w:b/>
      <w:noProof/>
      <w:kern w:val="28"/>
      <w:sz w:val="32"/>
      <w:lang w:val="en-GB" w:eastAsia="en-GB"/>
    </w:rPr>
  </w:style>
  <w:style w:type="paragraph" w:styleId="Heading2">
    <w:name w:val="heading 2"/>
    <w:basedOn w:val="Normal"/>
    <w:next w:val="Normal"/>
    <w:qFormat/>
    <w:rsid w:val="00287463"/>
    <w:pPr>
      <w:keepNext/>
      <w:numPr>
        <w:ilvl w:val="1"/>
        <w:numId w:val="1"/>
      </w:numPr>
      <w:spacing w:after="6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287463"/>
    <w:pPr>
      <w:keepNext/>
      <w:numPr>
        <w:ilvl w:val="2"/>
        <w:numId w:val="1"/>
      </w:numPr>
      <w:spacing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28746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287463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28746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87463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28746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28746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rmal">
    <w:name w:val="Formal"/>
    <w:rsid w:val="00287463"/>
    <w:rPr>
      <w:i/>
      <w:noProof/>
    </w:rPr>
  </w:style>
  <w:style w:type="paragraph" w:styleId="BodyText">
    <w:name w:val="Body Text"/>
    <w:basedOn w:val="Normal"/>
    <w:next w:val="BodyTextIndent"/>
    <w:rsid w:val="00287463"/>
    <w:pPr>
      <w:spacing w:after="120"/>
    </w:pPr>
  </w:style>
  <w:style w:type="paragraph" w:styleId="BodyTextIndent">
    <w:name w:val="Body Text Indent"/>
    <w:basedOn w:val="BodyText"/>
    <w:rsid w:val="00287463"/>
    <w:pPr>
      <w:ind w:firstLine="340"/>
    </w:pPr>
  </w:style>
  <w:style w:type="paragraph" w:styleId="Title">
    <w:name w:val="Title"/>
    <w:basedOn w:val="Normal"/>
    <w:next w:val="Author"/>
    <w:qFormat/>
    <w:rsid w:val="00127FD2"/>
    <w:pPr>
      <w:spacing w:before="480" w:after="240"/>
      <w:ind w:left="0"/>
      <w:jc w:val="center"/>
    </w:pPr>
    <w:rPr>
      <w:rFonts w:ascii="Impact" w:hAnsi="Impact"/>
      <w:b/>
      <w:kern w:val="28"/>
      <w:sz w:val="48"/>
    </w:rPr>
  </w:style>
  <w:style w:type="paragraph" w:customStyle="1" w:styleId="Author">
    <w:name w:val="Author"/>
    <w:basedOn w:val="BodyText"/>
    <w:next w:val="Address"/>
    <w:rsid w:val="00127FD2"/>
    <w:pPr>
      <w:ind w:left="0"/>
      <w:jc w:val="center"/>
    </w:pPr>
    <w:rPr>
      <w:b/>
    </w:rPr>
  </w:style>
  <w:style w:type="paragraph" w:styleId="Caption">
    <w:name w:val="caption"/>
    <w:basedOn w:val="Normal"/>
    <w:next w:val="BodyTextIndent"/>
    <w:qFormat/>
    <w:rsid w:val="00287463"/>
    <w:pPr>
      <w:spacing w:after="120"/>
      <w:jc w:val="center"/>
    </w:pPr>
  </w:style>
  <w:style w:type="paragraph" w:customStyle="1" w:styleId="Figure">
    <w:name w:val="Figure"/>
    <w:basedOn w:val="BodyText"/>
    <w:next w:val="Caption"/>
    <w:rsid w:val="00287463"/>
    <w:pPr>
      <w:keepNext/>
      <w:jc w:val="center"/>
    </w:pPr>
  </w:style>
  <w:style w:type="paragraph" w:customStyle="1" w:styleId="Program">
    <w:name w:val="Program"/>
    <w:basedOn w:val="BodyTextIndent"/>
    <w:rsid w:val="00287463"/>
    <w:pPr>
      <w:spacing w:after="0"/>
      <w:ind w:left="624" w:right="284" w:firstLine="0"/>
      <w:jc w:val="left"/>
    </w:pPr>
    <w:rPr>
      <w:rFonts w:ascii="Courier New" w:hAnsi="Courier New"/>
      <w:noProof/>
    </w:rPr>
  </w:style>
  <w:style w:type="character" w:customStyle="1" w:styleId="Symbol">
    <w:name w:val="Symbol"/>
    <w:rsid w:val="00287463"/>
    <w:rPr>
      <w:i/>
      <w:noProof/>
    </w:rPr>
  </w:style>
  <w:style w:type="paragraph" w:customStyle="1" w:styleId="Address">
    <w:name w:val="Address"/>
    <w:basedOn w:val="Author"/>
    <w:next w:val="Heading1"/>
    <w:rsid w:val="00287463"/>
    <w:rPr>
      <w:b w:val="0"/>
    </w:rPr>
  </w:style>
  <w:style w:type="paragraph" w:customStyle="1" w:styleId="for">
    <w:name w:val="for"/>
    <w:next w:val="Date"/>
    <w:rsid w:val="00287463"/>
    <w:rPr>
      <w:i/>
      <w:noProof/>
      <w:sz w:val="24"/>
      <w:u w:val="wave"/>
      <w:lang w:val="en-GB" w:eastAsia="en-GB"/>
    </w:rPr>
  </w:style>
  <w:style w:type="paragraph" w:styleId="EndnoteText">
    <w:name w:val="endnote text"/>
    <w:basedOn w:val="Normal"/>
    <w:semiHidden/>
    <w:rsid w:val="006B2820"/>
    <w:pPr>
      <w:numPr>
        <w:numId w:val="2"/>
      </w:numPr>
    </w:pPr>
  </w:style>
  <w:style w:type="character" w:styleId="EndnoteReference">
    <w:name w:val="endnote reference"/>
    <w:semiHidden/>
    <w:rsid w:val="00287463"/>
    <w:rPr>
      <w:vertAlign w:val="baseline"/>
    </w:rPr>
  </w:style>
  <w:style w:type="paragraph" w:customStyle="1" w:styleId="Abstract">
    <w:name w:val="Abstract"/>
    <w:basedOn w:val="Normal"/>
    <w:next w:val="Normal"/>
    <w:rsid w:val="00287463"/>
    <w:pPr>
      <w:spacing w:before="240"/>
      <w:ind w:left="720" w:right="720"/>
    </w:pPr>
    <w:rPr>
      <w:b/>
      <w:sz w:val="20"/>
    </w:rPr>
  </w:style>
  <w:style w:type="paragraph" w:customStyle="1" w:styleId="AbstractText">
    <w:name w:val="Abstract Text"/>
    <w:basedOn w:val="Normal"/>
    <w:next w:val="Heading1"/>
    <w:rsid w:val="00287463"/>
    <w:pPr>
      <w:spacing w:after="120"/>
      <w:ind w:left="720" w:right="720"/>
    </w:pPr>
    <w:rPr>
      <w:sz w:val="20"/>
    </w:rPr>
  </w:style>
  <w:style w:type="paragraph" w:customStyle="1" w:styleId="ReferenceHeader">
    <w:name w:val="ReferenceHeader"/>
    <w:basedOn w:val="Heading1"/>
    <w:rsid w:val="00287463"/>
    <w:pPr>
      <w:numPr>
        <w:numId w:val="0"/>
      </w:numPr>
      <w:shd w:val="pct20" w:color="000000" w:fill="FFFFFF"/>
      <w:spacing w:before="480"/>
    </w:pPr>
    <w:rPr>
      <w:sz w:val="28"/>
    </w:rPr>
  </w:style>
  <w:style w:type="paragraph" w:styleId="Footer">
    <w:name w:val="footer"/>
    <w:basedOn w:val="Normal"/>
    <w:rsid w:val="00287463"/>
    <w:pPr>
      <w:tabs>
        <w:tab w:val="center" w:pos="4153"/>
        <w:tab w:val="right" w:pos="8306"/>
      </w:tabs>
    </w:pPr>
  </w:style>
  <w:style w:type="character" w:styleId="Emphasis">
    <w:name w:val="Emphasis"/>
    <w:qFormat/>
    <w:rsid w:val="00287463"/>
    <w:rPr>
      <w:i/>
    </w:rPr>
  </w:style>
  <w:style w:type="paragraph" w:styleId="BodyTextIndent3">
    <w:name w:val="Body Text Indent 3"/>
    <w:basedOn w:val="Normal"/>
    <w:rsid w:val="00287463"/>
    <w:pPr>
      <w:spacing w:after="120"/>
      <w:ind w:left="360"/>
    </w:pPr>
    <w:rPr>
      <w:sz w:val="16"/>
    </w:rPr>
  </w:style>
  <w:style w:type="paragraph" w:styleId="FootnoteText">
    <w:name w:val="footnote text"/>
    <w:basedOn w:val="Normal"/>
    <w:semiHidden/>
    <w:rsid w:val="00287463"/>
    <w:rPr>
      <w:sz w:val="20"/>
    </w:rPr>
  </w:style>
  <w:style w:type="paragraph" w:styleId="BodyTextIndent2">
    <w:name w:val="Body Text Indent 2"/>
    <w:basedOn w:val="Normal"/>
    <w:rsid w:val="00287463"/>
  </w:style>
  <w:style w:type="table" w:styleId="TableGrid">
    <w:name w:val="Table Grid"/>
    <w:basedOn w:val="TableNormal"/>
    <w:rsid w:val="00562262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for"/>
    <w:next w:val="Title"/>
    <w:rsid w:val="00287463"/>
    <w:pPr>
      <w:jc w:val="right"/>
    </w:pPr>
  </w:style>
  <w:style w:type="paragraph" w:customStyle="1" w:styleId="GroupNumber">
    <w:name w:val="GroupNumber"/>
    <w:basedOn w:val="Normal"/>
    <w:rsid w:val="003534A9"/>
    <w:pPr>
      <w:spacing w:before="0"/>
    </w:pPr>
    <w:rPr>
      <w:rFonts w:ascii="Comic Sans MS" w:hAnsi="Comic Sans MS"/>
      <w:sz w:val="96"/>
      <w:szCs w:val="96"/>
    </w:rPr>
  </w:style>
  <w:style w:type="paragraph" w:customStyle="1" w:styleId="GroupName">
    <w:name w:val="GroupName"/>
    <w:basedOn w:val="Normal"/>
    <w:next w:val="Author"/>
    <w:rsid w:val="00127FD2"/>
    <w:pPr>
      <w:spacing w:after="240"/>
      <w:ind w:left="0"/>
      <w:jc w:val="center"/>
    </w:pPr>
    <w:rPr>
      <w:sz w:val="32"/>
      <w:szCs w:val="32"/>
    </w:rPr>
  </w:style>
  <w:style w:type="paragraph" w:customStyle="1" w:styleId="Assistant">
    <w:name w:val="Assistant"/>
    <w:basedOn w:val="Normal"/>
    <w:rsid w:val="009A4197"/>
    <w:pPr>
      <w:spacing w:after="240"/>
    </w:pPr>
    <w:rPr>
      <w:b/>
    </w:rPr>
  </w:style>
  <w:style w:type="paragraph" w:customStyle="1" w:styleId="CourseCode">
    <w:name w:val="CourseCode"/>
    <w:basedOn w:val="Normal"/>
    <w:next w:val="Normal"/>
    <w:rsid w:val="001B0919"/>
    <w:rPr>
      <w:b/>
      <w:bCs/>
      <w:sz w:val="36"/>
    </w:rPr>
  </w:style>
  <w:style w:type="paragraph" w:customStyle="1" w:styleId="ReportType">
    <w:name w:val="Report_Type"/>
    <w:basedOn w:val="ReportSubType"/>
    <w:rsid w:val="007F20F7"/>
    <w:pPr>
      <w:spacing w:after="0"/>
    </w:pPr>
    <w:rPr>
      <w:sz w:val="36"/>
      <w:szCs w:val="36"/>
    </w:rPr>
  </w:style>
  <w:style w:type="paragraph" w:customStyle="1" w:styleId="ReportDate">
    <w:name w:val="Report_Date"/>
    <w:basedOn w:val="Normal"/>
    <w:rsid w:val="00DC49CA"/>
    <w:pPr>
      <w:spacing w:before="0" w:after="120"/>
      <w:ind w:left="0"/>
      <w:jc w:val="center"/>
    </w:pPr>
    <w:rPr>
      <w:b/>
      <w:noProof/>
    </w:rPr>
  </w:style>
  <w:style w:type="paragraph" w:customStyle="1" w:styleId="ReportSubType">
    <w:name w:val="Report_SubType"/>
    <w:basedOn w:val="Normal"/>
    <w:next w:val="Normal"/>
    <w:rsid w:val="00DC49CA"/>
    <w:pPr>
      <w:spacing w:after="120"/>
      <w:ind w:left="0"/>
      <w:jc w:val="center"/>
    </w:pPr>
    <w:rPr>
      <w:rFonts w:ascii="Arial" w:hAnsi="Arial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B4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B4A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32247C"/>
    <w:rPr>
      <w:color w:val="0000FF"/>
      <w:u w:val="single"/>
    </w:rPr>
  </w:style>
  <w:style w:type="table" w:styleId="LightList-Accent3">
    <w:name w:val="Light List Accent 3"/>
    <w:basedOn w:val="TableNormal"/>
    <w:uiPriority w:val="61"/>
    <w:rsid w:val="00615EF2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710E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Uni\Semester%202\CS102\cs102Reports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5C0C44-5BDF-479D-9AB6-B8058FD8F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cs102ReportsTemplate.dot</Template>
  <TotalTime>356</TotalTime>
  <Pages>5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 Project Report template</vt:lpstr>
    </vt:vector>
  </TitlesOfParts>
  <Company>Bilkent</Company>
  <LinksUpToDate>false</LinksUpToDate>
  <CharactersWithSpaces>11707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 Project Report template</dc:title>
  <dc:creator>Levent</dc:creator>
  <dc:description>Includes form for collecting project/group details, plus example text explaining usage. A macro enables references to be added easily in the standard format.</dc:description>
  <cp:lastModifiedBy>Levent</cp:lastModifiedBy>
  <cp:revision>100</cp:revision>
  <cp:lastPrinted>2016-01-25T09:10:00Z</cp:lastPrinted>
  <dcterms:created xsi:type="dcterms:W3CDTF">2016-02-27T15:40:00Z</dcterms:created>
  <dcterms:modified xsi:type="dcterms:W3CDTF">2016-02-27T21:57:00Z</dcterms:modified>
</cp:coreProperties>
</file>